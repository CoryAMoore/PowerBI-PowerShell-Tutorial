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1738" w14:textId="30CFEBD9" w:rsidR="00D971EC" w:rsidRDefault="002A3F81" w:rsidP="00C203A9">
      <w:pPr>
        <w:pStyle w:val="Heading2"/>
      </w:pPr>
      <w:r>
        <w:t>Writing PowerShell Scripts for Power BI</w:t>
      </w:r>
    </w:p>
    <w:p w14:paraId="268E4704" w14:textId="3397A878" w:rsidR="00A7196F" w:rsidRDefault="00D517B6" w:rsidP="009B1844">
      <w:pPr>
        <w:pStyle w:val="LabExerciseLeadIn"/>
      </w:pPr>
      <w:r>
        <w:t>In this lab</w:t>
      </w:r>
      <w:r w:rsidR="00624612">
        <w:t>, you will create a</w:t>
      </w:r>
      <w:r w:rsidR="003E3F8A">
        <w:t>.</w:t>
      </w:r>
    </w:p>
    <w:p w14:paraId="1EE2BA6E" w14:textId="243846B2" w:rsidR="00D517B6" w:rsidRDefault="00D517B6" w:rsidP="009B1844">
      <w:pPr>
        <w:pStyle w:val="LabExerciseLeadIn"/>
      </w:pPr>
      <w:r>
        <w:t xml:space="preserve">To complete this lab, </w:t>
      </w:r>
      <w:r w:rsidR="003E3F8A">
        <w:t>your developer</w:t>
      </w:r>
      <w:r>
        <w:t xml:space="preserve"> </w:t>
      </w:r>
      <w:r w:rsidR="003E3F8A">
        <w:t xml:space="preserve">workstation </w:t>
      </w:r>
      <w:r>
        <w:t xml:space="preserve">must </w:t>
      </w:r>
      <w:r w:rsidR="002A3F81">
        <w:t xml:space="preserve">be </w:t>
      </w:r>
      <w:r w:rsidR="003E3F8A">
        <w:t>configure</w:t>
      </w:r>
      <w:r w:rsidR="002A3F81">
        <w:t>d</w:t>
      </w:r>
      <w:r w:rsidR="003E3F8A">
        <w:t xml:space="preserve"> to allow the execution of PowerShell scripts. </w:t>
      </w:r>
      <w:r>
        <w:t>You</w:t>
      </w:r>
      <w:r w:rsidR="003E3F8A">
        <w:t>r</w:t>
      </w:r>
      <w:r>
        <w:t xml:space="preserve"> </w:t>
      </w:r>
      <w:r w:rsidR="003E3F8A">
        <w:t xml:space="preserve">developer workstation </w:t>
      </w:r>
      <w:r>
        <w:t xml:space="preserve">must </w:t>
      </w:r>
      <w:r w:rsidR="003E3F8A">
        <w:t xml:space="preserve">also have the following </w:t>
      </w:r>
      <w:r>
        <w:t xml:space="preserve">software </w:t>
      </w:r>
      <w:r w:rsidR="003E3F8A">
        <w:t>and developer tools installed</w:t>
      </w:r>
      <w:r>
        <w:t>.</w:t>
      </w:r>
    </w:p>
    <w:p w14:paraId="6B7D1391" w14:textId="64845FA4" w:rsidR="00D517B6" w:rsidRPr="00D517B6" w:rsidRDefault="00D517B6" w:rsidP="00D517B6">
      <w:pPr>
        <w:pStyle w:val="LabExerciseLeadIn"/>
        <w:spacing w:after="40"/>
        <w:rPr>
          <w:sz w:val="16"/>
          <w:szCs w:val="16"/>
        </w:rPr>
      </w:pPr>
      <w:r w:rsidRPr="00D517B6">
        <w:rPr>
          <w:sz w:val="16"/>
          <w:szCs w:val="16"/>
        </w:rPr>
        <w:t xml:space="preserve"> 1) </w:t>
      </w:r>
      <w:r w:rsidRPr="00E576E3">
        <w:rPr>
          <w:b/>
          <w:bCs/>
          <w:sz w:val="16"/>
          <w:szCs w:val="16"/>
        </w:rPr>
        <w:t xml:space="preserve">PowerShell cmdlet library for </w:t>
      </w:r>
      <w:proofErr w:type="spellStart"/>
      <w:r w:rsidRPr="00E576E3">
        <w:rPr>
          <w:b/>
          <w:bCs/>
          <w:sz w:val="16"/>
          <w:szCs w:val="16"/>
        </w:rPr>
        <w:t>AzureAD</w:t>
      </w:r>
      <w:proofErr w:type="spellEnd"/>
      <w:r w:rsidR="00E576E3">
        <w:rPr>
          <w:sz w:val="16"/>
          <w:szCs w:val="16"/>
        </w:rPr>
        <w:t xml:space="preserve"> – [</w:t>
      </w:r>
      <w:hyperlink r:id="rId8" w:history="1">
        <w:r w:rsidR="00E576E3" w:rsidRPr="00E576E3">
          <w:rPr>
            <w:rStyle w:val="Hyperlink"/>
            <w:sz w:val="16"/>
            <w:szCs w:val="16"/>
          </w:rPr>
          <w:t>download</w:t>
        </w:r>
      </w:hyperlink>
      <w:r w:rsidR="00E576E3">
        <w:rPr>
          <w:sz w:val="16"/>
          <w:szCs w:val="16"/>
        </w:rPr>
        <w:t>]</w:t>
      </w:r>
    </w:p>
    <w:p w14:paraId="1498F161" w14:textId="0270059C" w:rsidR="00D517B6" w:rsidRPr="00D517B6" w:rsidRDefault="00D517B6" w:rsidP="00D517B6">
      <w:pPr>
        <w:pStyle w:val="LabExerciseLeadIn"/>
        <w:spacing w:after="40"/>
        <w:rPr>
          <w:sz w:val="16"/>
          <w:szCs w:val="16"/>
        </w:rPr>
      </w:pPr>
      <w:r w:rsidRPr="00D517B6">
        <w:rPr>
          <w:sz w:val="16"/>
          <w:szCs w:val="16"/>
        </w:rPr>
        <w:t xml:space="preserve"> 2) </w:t>
      </w:r>
      <w:r w:rsidRPr="00E576E3">
        <w:rPr>
          <w:b/>
          <w:bCs/>
          <w:sz w:val="16"/>
          <w:szCs w:val="16"/>
        </w:rPr>
        <w:t>DOTNET Core SDK</w:t>
      </w:r>
      <w:r w:rsidR="00030B2B" w:rsidRPr="00E576E3">
        <w:rPr>
          <w:b/>
          <w:bCs/>
          <w:sz w:val="16"/>
          <w:szCs w:val="16"/>
        </w:rPr>
        <w:t xml:space="preserve"> 3.1 or later</w:t>
      </w:r>
      <w:r w:rsidR="00E576E3">
        <w:rPr>
          <w:sz w:val="16"/>
          <w:szCs w:val="16"/>
        </w:rPr>
        <w:t xml:space="preserve"> – [</w:t>
      </w:r>
      <w:hyperlink r:id="rId9" w:history="1">
        <w:r w:rsidR="00E576E3" w:rsidRPr="00E576E3">
          <w:rPr>
            <w:rStyle w:val="Hyperlink"/>
            <w:sz w:val="16"/>
            <w:szCs w:val="16"/>
          </w:rPr>
          <w:t>download</w:t>
        </w:r>
      </w:hyperlink>
      <w:r w:rsidR="00E576E3">
        <w:rPr>
          <w:sz w:val="16"/>
          <w:szCs w:val="16"/>
        </w:rPr>
        <w:t>]</w:t>
      </w:r>
    </w:p>
    <w:p w14:paraId="4A70C01F" w14:textId="1BC31509" w:rsidR="00D517B6" w:rsidRPr="00D517B6" w:rsidRDefault="00D517B6" w:rsidP="00D517B6">
      <w:pPr>
        <w:pStyle w:val="LabExerciseLeadIn"/>
        <w:spacing w:after="40"/>
        <w:rPr>
          <w:sz w:val="16"/>
          <w:szCs w:val="16"/>
        </w:rPr>
      </w:pPr>
      <w:r w:rsidRPr="00D517B6">
        <w:rPr>
          <w:sz w:val="16"/>
          <w:szCs w:val="16"/>
        </w:rPr>
        <w:t xml:space="preserve"> 3) </w:t>
      </w:r>
      <w:r w:rsidRPr="00E576E3">
        <w:rPr>
          <w:b/>
          <w:bCs/>
          <w:sz w:val="16"/>
          <w:szCs w:val="16"/>
        </w:rPr>
        <w:t>Node.js</w:t>
      </w:r>
      <w:r w:rsidR="00E576E3">
        <w:rPr>
          <w:sz w:val="16"/>
          <w:szCs w:val="16"/>
        </w:rPr>
        <w:t xml:space="preserve"> – [</w:t>
      </w:r>
      <w:hyperlink r:id="rId10" w:history="1">
        <w:r w:rsidR="00E576E3" w:rsidRPr="00E576E3">
          <w:rPr>
            <w:rStyle w:val="Hyperlink"/>
            <w:sz w:val="16"/>
            <w:szCs w:val="16"/>
          </w:rPr>
          <w:t>download</w:t>
        </w:r>
      </w:hyperlink>
      <w:r w:rsidR="00E576E3">
        <w:rPr>
          <w:sz w:val="16"/>
          <w:szCs w:val="16"/>
        </w:rPr>
        <w:t>]</w:t>
      </w:r>
    </w:p>
    <w:p w14:paraId="13E4D8F4" w14:textId="0B6C2B64" w:rsidR="00D517B6" w:rsidRPr="00D517B6" w:rsidRDefault="00D517B6" w:rsidP="00D517B6">
      <w:pPr>
        <w:pStyle w:val="LabExerciseLeadIn"/>
        <w:spacing w:after="40"/>
        <w:rPr>
          <w:sz w:val="16"/>
          <w:szCs w:val="16"/>
        </w:rPr>
      </w:pPr>
      <w:r w:rsidRPr="00D517B6">
        <w:rPr>
          <w:sz w:val="16"/>
          <w:szCs w:val="16"/>
        </w:rPr>
        <w:t xml:space="preserve"> 4) </w:t>
      </w:r>
      <w:r w:rsidRPr="00E576E3">
        <w:rPr>
          <w:b/>
          <w:bCs/>
          <w:sz w:val="16"/>
          <w:szCs w:val="16"/>
        </w:rPr>
        <w:t>Visual Studio Code</w:t>
      </w:r>
      <w:r w:rsidR="00E576E3">
        <w:rPr>
          <w:sz w:val="16"/>
          <w:szCs w:val="16"/>
        </w:rPr>
        <w:t xml:space="preserve"> – [</w:t>
      </w:r>
      <w:hyperlink r:id="rId11" w:history="1">
        <w:r w:rsidR="00E576E3" w:rsidRPr="00E576E3">
          <w:rPr>
            <w:rStyle w:val="Hyperlink"/>
            <w:sz w:val="16"/>
            <w:szCs w:val="16"/>
          </w:rPr>
          <w:t>download</w:t>
        </w:r>
      </w:hyperlink>
      <w:r w:rsidR="00E576E3">
        <w:rPr>
          <w:sz w:val="16"/>
          <w:szCs w:val="16"/>
        </w:rPr>
        <w:t>]</w:t>
      </w:r>
    </w:p>
    <w:p w14:paraId="19419D57" w14:textId="4D9F9023" w:rsidR="00D517B6" w:rsidRPr="00D517B6" w:rsidRDefault="00D517B6" w:rsidP="00D517B6">
      <w:pPr>
        <w:pStyle w:val="LabExerciseLeadIn"/>
        <w:spacing w:after="40"/>
        <w:rPr>
          <w:sz w:val="16"/>
          <w:szCs w:val="16"/>
        </w:rPr>
      </w:pPr>
      <w:r w:rsidRPr="00D517B6">
        <w:rPr>
          <w:sz w:val="16"/>
          <w:szCs w:val="16"/>
        </w:rPr>
        <w:t xml:space="preserve"> 5) </w:t>
      </w:r>
      <w:r w:rsidRPr="00E576E3">
        <w:rPr>
          <w:b/>
          <w:bCs/>
          <w:sz w:val="16"/>
          <w:szCs w:val="16"/>
        </w:rPr>
        <w:t>Visual Studio 2019</w:t>
      </w:r>
      <w:r w:rsidRPr="002123ED">
        <w:rPr>
          <w:sz w:val="16"/>
          <w:szCs w:val="16"/>
        </w:rPr>
        <w:t xml:space="preserve"> (optional)</w:t>
      </w:r>
      <w:r w:rsidR="00E576E3">
        <w:rPr>
          <w:sz w:val="16"/>
          <w:szCs w:val="16"/>
        </w:rPr>
        <w:t xml:space="preserve"> – [</w:t>
      </w:r>
      <w:hyperlink r:id="rId12" w:history="1">
        <w:r w:rsidR="00E576E3" w:rsidRPr="00E576E3">
          <w:rPr>
            <w:rStyle w:val="Hyperlink"/>
            <w:sz w:val="16"/>
            <w:szCs w:val="16"/>
          </w:rPr>
          <w:t>download</w:t>
        </w:r>
      </w:hyperlink>
      <w:r w:rsidR="00E576E3">
        <w:rPr>
          <w:sz w:val="16"/>
          <w:szCs w:val="16"/>
        </w:rPr>
        <w:t>]</w:t>
      </w:r>
    </w:p>
    <w:p w14:paraId="19AF9E63" w14:textId="77777777" w:rsidR="00D517B6" w:rsidRDefault="00D517B6" w:rsidP="00D517B6">
      <w:pPr>
        <w:pStyle w:val="LabExerciseLeadIn"/>
        <w:spacing w:after="0"/>
      </w:pPr>
    </w:p>
    <w:p w14:paraId="1F3D014F" w14:textId="1DFCE6B8" w:rsidR="00D517B6" w:rsidRDefault="00ED1C1C" w:rsidP="009B1844">
      <w:pPr>
        <w:pStyle w:val="LabExerciseLeadIn"/>
      </w:pPr>
      <w:r>
        <w:t>.</w:t>
      </w:r>
    </w:p>
    <w:p w14:paraId="54A3BA7B" w14:textId="28F8B240" w:rsidR="005C4F79" w:rsidRDefault="005C4F79" w:rsidP="005C4F79">
      <w:pPr>
        <w:pStyle w:val="Heading3"/>
      </w:pPr>
      <w:r>
        <w:t xml:space="preserve">Exercise 1: </w:t>
      </w:r>
      <w:r w:rsidR="004863DD">
        <w:t>Configure PowerShell to Run Scripts on Your Computer</w:t>
      </w:r>
    </w:p>
    <w:p w14:paraId="2835F32D" w14:textId="558136C0" w:rsidR="005C4F79" w:rsidRDefault="005C4F79" w:rsidP="005C4F79">
      <w:pPr>
        <w:pStyle w:val="LabExerciseLeadIn"/>
      </w:pPr>
      <w:r>
        <w:t xml:space="preserve">In this exercise, </w:t>
      </w:r>
      <w:r w:rsidR="002A3F81">
        <w:t>xxx</w:t>
      </w:r>
      <w:r>
        <w:t>.</w:t>
      </w:r>
    </w:p>
    <w:p w14:paraId="59E592B8" w14:textId="420E203E" w:rsidR="00D606B8" w:rsidRDefault="005125ED" w:rsidP="00D606B8">
      <w:pPr>
        <w:pStyle w:val="LabStepNumbered"/>
      </w:pPr>
      <w:r>
        <w:t>Download the student lab files to a local folder</w:t>
      </w:r>
      <w:r w:rsidR="00ED1C1C">
        <w:t xml:space="preserve"> on your developer workstation</w:t>
      </w:r>
      <w:r>
        <w:t>.</w:t>
      </w:r>
    </w:p>
    <w:p w14:paraId="0C1A7540" w14:textId="6E10D1B8" w:rsidR="00ED1C1C" w:rsidRDefault="00ED1C1C" w:rsidP="00ED1C1C">
      <w:pPr>
        <w:pStyle w:val="LabStepNumberedLevel2"/>
      </w:pPr>
      <w:r>
        <w:t xml:space="preserve">Create a new top-level folder on your workstation named </w:t>
      </w:r>
      <w:proofErr w:type="spellStart"/>
      <w:r w:rsidRPr="00ED1C1C">
        <w:rPr>
          <w:b/>
          <w:bCs/>
        </w:rPr>
        <w:t>DevCamp</w:t>
      </w:r>
      <w:proofErr w:type="spellEnd"/>
      <w:r>
        <w:t xml:space="preserve"> at a location such as </w:t>
      </w:r>
      <w:r w:rsidRPr="00ED1C1C">
        <w:rPr>
          <w:b/>
          <w:bCs/>
        </w:rPr>
        <w:t>c:\DevCamp</w:t>
      </w:r>
      <w:r>
        <w:t>.</w:t>
      </w:r>
    </w:p>
    <w:p w14:paraId="0C6E044E" w14:textId="3E842984" w:rsidR="005125ED" w:rsidRDefault="005125ED" w:rsidP="005125ED">
      <w:pPr>
        <w:pStyle w:val="LabStepNumberedLevel2"/>
      </w:pPr>
      <w:r>
        <w:t xml:space="preserve">Download the </w:t>
      </w:r>
      <w:r w:rsidR="00A533AA">
        <w:t xml:space="preserve">ZIP archive with the </w:t>
      </w:r>
      <w:r>
        <w:t>student lab files from GitHub</w:t>
      </w:r>
      <w:r w:rsidR="00A533AA">
        <w:t xml:space="preserve"> by clicking the following link.</w:t>
      </w:r>
    </w:p>
    <w:p w14:paraId="240F71ED" w14:textId="0879C0AD" w:rsidR="005125ED" w:rsidRDefault="00B847FE" w:rsidP="005125ED">
      <w:pPr>
        <w:pStyle w:val="LabStepCodeBlockLevel2"/>
      </w:pPr>
      <w:hyperlink r:id="rId13" w:history="1">
        <w:r w:rsidR="00E74959" w:rsidRPr="001E02C2">
          <w:rPr>
            <w:rStyle w:val="Hyperlink"/>
          </w:rPr>
          <w:t>https://github.com/PowerBiDevCamp/PowerBI-PowerShell-Tutorial/archive/master.zip</w:t>
        </w:r>
      </w:hyperlink>
      <w:r w:rsidR="00E74959">
        <w:t xml:space="preserve"> </w:t>
      </w:r>
    </w:p>
    <w:p w14:paraId="6FFA7E2F" w14:textId="3C099B23" w:rsidR="00D606B8" w:rsidRDefault="00A533AA" w:rsidP="005125ED">
      <w:pPr>
        <w:pStyle w:val="LabStepNumberedLevel2"/>
      </w:pPr>
      <w:r>
        <w:t xml:space="preserve">Extract the </w:t>
      </w:r>
      <w:proofErr w:type="spellStart"/>
      <w:r w:rsidRPr="00A533AA">
        <w:rPr>
          <w:b/>
          <w:bCs/>
        </w:rPr>
        <w:t>StudentLabFiles</w:t>
      </w:r>
      <w:proofErr w:type="spellEnd"/>
      <w:r>
        <w:t xml:space="preserve"> folder from </w:t>
      </w:r>
      <w:r w:rsidR="005125ED" w:rsidRPr="00A533AA">
        <w:rPr>
          <w:b/>
          <w:bCs/>
        </w:rPr>
        <w:t>StudentLabFiles.zip</w:t>
      </w:r>
      <w:r w:rsidR="005125ED">
        <w:t xml:space="preserve"> </w:t>
      </w:r>
      <w:r>
        <w:t>in</w:t>
      </w:r>
      <w:r w:rsidR="005125ED">
        <w:t xml:space="preserve">to a to a local </w:t>
      </w:r>
      <w:r>
        <w:t xml:space="preserve">folder such as </w:t>
      </w:r>
      <w:r w:rsidRPr="00A533AA">
        <w:rPr>
          <w:b/>
          <w:bCs/>
        </w:rPr>
        <w:t>c:\DevCamp\StudentLabFiles</w:t>
      </w:r>
      <w:r>
        <w:t>.</w:t>
      </w:r>
    </w:p>
    <w:p w14:paraId="1A6CDBC2" w14:textId="3BDC9C00" w:rsidR="005125ED" w:rsidRDefault="005125ED" w:rsidP="005125ED">
      <w:pPr>
        <w:pStyle w:val="LabStepNumberedLevel2"/>
      </w:pPr>
      <w:r>
        <w:t xml:space="preserve">The </w:t>
      </w:r>
      <w:proofErr w:type="spellStart"/>
      <w:r w:rsidRPr="00A533AA">
        <w:rPr>
          <w:b/>
          <w:bCs/>
        </w:rPr>
        <w:t>StudentLabFiles</w:t>
      </w:r>
      <w:proofErr w:type="spellEnd"/>
      <w:r>
        <w:t xml:space="preserve"> folder should contain the set of files shown in the following screenshot.</w:t>
      </w:r>
    </w:p>
    <w:p w14:paraId="05D61527" w14:textId="77777777" w:rsidR="00D029D8" w:rsidRDefault="00D029D8" w:rsidP="00D029D8">
      <w:pPr>
        <w:pStyle w:val="LabStepCodeBlockLevel2"/>
      </w:pPr>
      <w:r>
        <w:t>Clear-Host</w:t>
      </w:r>
    </w:p>
    <w:p w14:paraId="00F619EA" w14:textId="77777777" w:rsidR="00D029D8" w:rsidRDefault="00D029D8" w:rsidP="00D029D8">
      <w:pPr>
        <w:pStyle w:val="LabStepCodeBlockLevel2"/>
      </w:pPr>
    </w:p>
    <w:p w14:paraId="7C4CE7F1" w14:textId="77777777" w:rsidR="00D029D8" w:rsidRDefault="00D029D8" w:rsidP="00D029D8">
      <w:pPr>
        <w:pStyle w:val="LabStepCodeBlockLevel2"/>
      </w:pPr>
      <w:r>
        <w:t>$hobbies = @("Pilates", "Kick boxing", "Power BI Embedding")</w:t>
      </w:r>
    </w:p>
    <w:p w14:paraId="2D6B02C3" w14:textId="77777777" w:rsidR="00D029D8" w:rsidRDefault="00D029D8" w:rsidP="00D029D8">
      <w:pPr>
        <w:pStyle w:val="LabStepCodeBlockLevel2"/>
      </w:pPr>
    </w:p>
    <w:p w14:paraId="7D55BBBE" w14:textId="77777777" w:rsidR="00D029D8" w:rsidRDefault="00D029D8" w:rsidP="00D029D8">
      <w:pPr>
        <w:pStyle w:val="LabStepCodeBlockLevel2"/>
      </w:pPr>
      <w:r>
        <w:t xml:space="preserve">Write-Host </w:t>
      </w:r>
    </w:p>
    <w:p w14:paraId="5D105E1C" w14:textId="77777777" w:rsidR="00D029D8" w:rsidRDefault="00D029D8" w:rsidP="00D029D8">
      <w:pPr>
        <w:pStyle w:val="LabStepCodeBlockLevel2"/>
      </w:pPr>
      <w:r>
        <w:t>Write-Host "My Hobbies"</w:t>
      </w:r>
    </w:p>
    <w:p w14:paraId="57F73C33" w14:textId="77777777" w:rsidR="00D029D8" w:rsidRDefault="00D029D8" w:rsidP="00D029D8">
      <w:pPr>
        <w:pStyle w:val="LabStepCodeBlockLevel2"/>
      </w:pPr>
    </w:p>
    <w:p w14:paraId="42CD5D2C" w14:textId="77777777" w:rsidR="00D029D8" w:rsidRDefault="00D029D8" w:rsidP="00D029D8">
      <w:pPr>
        <w:pStyle w:val="LabStepCodeBlockLevel2"/>
      </w:pPr>
      <w:r>
        <w:t>foreach($hobby in $hobbies) {</w:t>
      </w:r>
    </w:p>
    <w:p w14:paraId="5B7C495C" w14:textId="77777777" w:rsidR="00D029D8" w:rsidRDefault="00D029D8" w:rsidP="00D029D8">
      <w:pPr>
        <w:pStyle w:val="LabStepCodeBlockLevel2"/>
      </w:pPr>
      <w:r>
        <w:t xml:space="preserve">  Write-Host " - $hobby"</w:t>
      </w:r>
    </w:p>
    <w:p w14:paraId="4A17293C" w14:textId="77777777" w:rsidR="00D029D8" w:rsidRDefault="00D029D8" w:rsidP="00D029D8">
      <w:pPr>
        <w:pStyle w:val="LabStepCodeBlockLevel2"/>
      </w:pPr>
      <w:r>
        <w:t>}</w:t>
      </w:r>
    </w:p>
    <w:p w14:paraId="7595C254" w14:textId="77777777" w:rsidR="00D029D8" w:rsidRDefault="00D029D8" w:rsidP="00D029D8">
      <w:pPr>
        <w:pStyle w:val="LabStepCodeBlockLevel2"/>
      </w:pPr>
    </w:p>
    <w:p w14:paraId="1C6B7EAC" w14:textId="0D4D0110" w:rsidR="005125ED" w:rsidRDefault="00D029D8" w:rsidP="00D029D8">
      <w:pPr>
        <w:pStyle w:val="LabStepCodeBlockLevel2"/>
      </w:pPr>
      <w:r>
        <w:t>Write-Host</w:t>
      </w:r>
    </w:p>
    <w:p w14:paraId="7AB9F803" w14:textId="46E6F036" w:rsidR="002254F9" w:rsidRDefault="002254F9" w:rsidP="002254F9">
      <w:pPr>
        <w:pStyle w:val="LabStepNumberedLevel2"/>
      </w:pPr>
      <w:proofErr w:type="spellStart"/>
      <w:r>
        <w:t>Sss</w:t>
      </w:r>
      <w:proofErr w:type="spellEnd"/>
    </w:p>
    <w:p w14:paraId="14A010F3" w14:textId="405E0504" w:rsidR="002254F9" w:rsidRDefault="00D029D8" w:rsidP="002254F9">
      <w:pPr>
        <w:pStyle w:val="LabStepScreenshotLevel2"/>
      </w:pPr>
      <w:r>
        <w:drawing>
          <wp:inline distT="0" distB="0" distL="0" distR="0" wp14:anchorId="2BB74B87" wp14:editId="13C4C9C5">
            <wp:extent cx="3688080" cy="2243492"/>
            <wp:effectExtent l="19050" t="19050" r="266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24" cy="2270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A9E6D5" w14:textId="4639F805" w:rsidR="002254F9" w:rsidRDefault="00C77D60" w:rsidP="002254F9">
      <w:pPr>
        <w:pStyle w:val="LabStepNumberedLevel2"/>
      </w:pPr>
      <w:r>
        <w:t>Delete everything after the first line which calls Clear-Host</w:t>
      </w:r>
    </w:p>
    <w:p w14:paraId="38ECC3DD" w14:textId="2C625FF4" w:rsidR="00C77D60" w:rsidRDefault="00C77D60" w:rsidP="002254F9">
      <w:pPr>
        <w:pStyle w:val="LabStepNumberedLevel2"/>
      </w:pPr>
      <w:r>
        <w:t>Ss</w:t>
      </w:r>
    </w:p>
    <w:p w14:paraId="1E384334" w14:textId="77777777" w:rsidR="00C77D60" w:rsidRDefault="00C77D60" w:rsidP="00C77D60">
      <w:pPr>
        <w:pStyle w:val="LabStepCodeBlockLevel2"/>
      </w:pPr>
      <w:r>
        <w:lastRenderedPageBreak/>
        <w:t>$pets = @(</w:t>
      </w:r>
    </w:p>
    <w:p w14:paraId="6F76E6F9" w14:textId="77777777" w:rsidR="00C77D60" w:rsidRDefault="00C77D60" w:rsidP="00C77D60">
      <w:pPr>
        <w:pStyle w:val="LabStepCodeBlockLevel2"/>
      </w:pPr>
      <w:r>
        <w:t xml:space="preserve">  @{ Name="Bob"; Type="Cat" }</w:t>
      </w:r>
    </w:p>
    <w:p w14:paraId="3F87CA6E" w14:textId="77777777" w:rsidR="00C77D60" w:rsidRDefault="00C77D60" w:rsidP="00C77D60">
      <w:pPr>
        <w:pStyle w:val="LabStepCodeBlockLevel2"/>
      </w:pPr>
      <w:r>
        <w:t xml:space="preserve">  @{ Name="Diggity"; Type="Dog" }</w:t>
      </w:r>
    </w:p>
    <w:p w14:paraId="576DAE0F" w14:textId="77777777" w:rsidR="00C77D60" w:rsidRDefault="00C77D60" w:rsidP="00C77D60">
      <w:pPr>
        <w:pStyle w:val="LabStepCodeBlockLevel2"/>
      </w:pPr>
      <w:r>
        <w:t xml:space="preserve">  @{ Name="Larry"; Type="Lizard" }</w:t>
      </w:r>
    </w:p>
    <w:p w14:paraId="25BB55F5" w14:textId="77777777" w:rsidR="00C77D60" w:rsidRDefault="00C77D60" w:rsidP="00C77D60">
      <w:pPr>
        <w:pStyle w:val="LabStepCodeBlockLevel2"/>
      </w:pPr>
      <w:r>
        <w:t xml:space="preserve">  @{ Name="Penny"; Type="Porcupine" }</w:t>
      </w:r>
    </w:p>
    <w:p w14:paraId="5507EB3B" w14:textId="1EDD700C" w:rsidR="00C77D60" w:rsidRDefault="00C77D60" w:rsidP="00C77D60">
      <w:pPr>
        <w:pStyle w:val="LabStepCodeBlockLevel2"/>
      </w:pPr>
      <w:r>
        <w:t>)</w:t>
      </w:r>
    </w:p>
    <w:p w14:paraId="68B85F85" w14:textId="5738A2A2" w:rsidR="00C77D60" w:rsidRDefault="00C77D60" w:rsidP="002254F9">
      <w:pPr>
        <w:pStyle w:val="LabStepNumberedLevel2"/>
      </w:pPr>
      <w:r>
        <w:t>S</w:t>
      </w:r>
    </w:p>
    <w:p w14:paraId="629A3933" w14:textId="77777777" w:rsidR="00C77D60" w:rsidRDefault="00C77D60" w:rsidP="00C77D60">
      <w:pPr>
        <w:pStyle w:val="LabStepCodeBlockLevel2"/>
      </w:pPr>
      <w:r>
        <w:t xml:space="preserve">Write-Host </w:t>
      </w:r>
    </w:p>
    <w:p w14:paraId="32C3F60C" w14:textId="51915083" w:rsidR="00C77D60" w:rsidRDefault="00C77D60" w:rsidP="00C77D60">
      <w:pPr>
        <w:pStyle w:val="LabStepCodeBlockLevel2"/>
      </w:pPr>
      <w:r>
        <w:t>Write-Host "My Pets"</w:t>
      </w:r>
    </w:p>
    <w:p w14:paraId="604D7A17" w14:textId="451B35D1" w:rsidR="00C77D60" w:rsidRDefault="00C77D60" w:rsidP="002254F9">
      <w:pPr>
        <w:pStyle w:val="LabStepNumberedLevel2"/>
      </w:pPr>
      <w:r>
        <w:t>X</w:t>
      </w:r>
    </w:p>
    <w:p w14:paraId="7A398B17" w14:textId="77777777" w:rsidR="00C77D60" w:rsidRDefault="00C77D60" w:rsidP="00C77D60">
      <w:pPr>
        <w:pStyle w:val="LabStepCodeBlockLevel2"/>
      </w:pPr>
      <w:r>
        <w:t>foreach($pet in $pets) {</w:t>
      </w:r>
    </w:p>
    <w:p w14:paraId="0C99E666" w14:textId="77777777" w:rsidR="00C77D60" w:rsidRDefault="00C77D60" w:rsidP="00C77D60">
      <w:pPr>
        <w:pStyle w:val="LabStepCodeBlockLevel2"/>
      </w:pPr>
      <w:r>
        <w:t xml:space="preserve">  $name = $pet.Name</w:t>
      </w:r>
    </w:p>
    <w:p w14:paraId="0728800B" w14:textId="77777777" w:rsidR="00C77D60" w:rsidRDefault="00C77D60" w:rsidP="00C77D60">
      <w:pPr>
        <w:pStyle w:val="LabStepCodeBlockLevel2"/>
      </w:pPr>
      <w:r>
        <w:t xml:space="preserve">  $type = $pet.Type</w:t>
      </w:r>
    </w:p>
    <w:p w14:paraId="37C4E72F" w14:textId="77777777" w:rsidR="00C77D60" w:rsidRDefault="00C77D60" w:rsidP="00C77D60">
      <w:pPr>
        <w:pStyle w:val="LabStepCodeBlockLevel2"/>
      </w:pPr>
      <w:r>
        <w:t xml:space="preserve">  Write-Host " - $name the $type"</w:t>
      </w:r>
    </w:p>
    <w:p w14:paraId="3FEC7CCD" w14:textId="17E5D0F7" w:rsidR="00C77D60" w:rsidRDefault="00C77D60" w:rsidP="00C77D60">
      <w:pPr>
        <w:pStyle w:val="LabStepCodeBlockLevel2"/>
      </w:pPr>
      <w:r>
        <w:t>}</w:t>
      </w:r>
    </w:p>
    <w:p w14:paraId="25852935" w14:textId="5E6BA458" w:rsidR="00C77D60" w:rsidRDefault="00C77D60" w:rsidP="002254F9">
      <w:pPr>
        <w:pStyle w:val="LabStepNumberedLevel2"/>
      </w:pPr>
      <w:r>
        <w:t>Add Write-Host at the bottom.</w:t>
      </w:r>
    </w:p>
    <w:p w14:paraId="628C9F3B" w14:textId="153D40E8" w:rsidR="00C77D60" w:rsidRDefault="00C77D60" w:rsidP="002254F9">
      <w:pPr>
        <w:pStyle w:val="LabStepNumberedLevel2"/>
      </w:pPr>
      <w:r>
        <w:t>Your script should now match the following code listing.</w:t>
      </w:r>
    </w:p>
    <w:p w14:paraId="39401F04" w14:textId="77777777" w:rsidR="00D029D8" w:rsidRDefault="00D029D8" w:rsidP="00D029D8">
      <w:pPr>
        <w:pStyle w:val="LabStepCodeBlockLevel2"/>
      </w:pPr>
      <w:r>
        <w:t>Clear-Host</w:t>
      </w:r>
    </w:p>
    <w:p w14:paraId="6BF29C97" w14:textId="77777777" w:rsidR="00D029D8" w:rsidRDefault="00D029D8" w:rsidP="00D029D8">
      <w:pPr>
        <w:pStyle w:val="LabStepCodeBlockLevel2"/>
      </w:pPr>
    </w:p>
    <w:p w14:paraId="556E3947" w14:textId="77777777" w:rsidR="00D029D8" w:rsidRDefault="00D029D8" w:rsidP="00D029D8">
      <w:pPr>
        <w:pStyle w:val="LabStepCodeBlockLevel2"/>
      </w:pPr>
      <w:r>
        <w:t>$pets = @(</w:t>
      </w:r>
    </w:p>
    <w:p w14:paraId="00982C58" w14:textId="77777777" w:rsidR="00D029D8" w:rsidRDefault="00D029D8" w:rsidP="00D029D8">
      <w:pPr>
        <w:pStyle w:val="LabStepCodeBlockLevel2"/>
      </w:pPr>
      <w:r>
        <w:t xml:space="preserve">  @{ Name="Bob"; Type="Cat" }</w:t>
      </w:r>
    </w:p>
    <w:p w14:paraId="68E9CD62" w14:textId="77777777" w:rsidR="00D029D8" w:rsidRDefault="00D029D8" w:rsidP="00D029D8">
      <w:pPr>
        <w:pStyle w:val="LabStepCodeBlockLevel2"/>
      </w:pPr>
      <w:r>
        <w:t xml:space="preserve">  @{ Name="Diggity"; Type="Dog" }</w:t>
      </w:r>
    </w:p>
    <w:p w14:paraId="6C792941" w14:textId="77777777" w:rsidR="00D029D8" w:rsidRDefault="00D029D8" w:rsidP="00D029D8">
      <w:pPr>
        <w:pStyle w:val="LabStepCodeBlockLevel2"/>
      </w:pPr>
      <w:r>
        <w:t xml:space="preserve">  @{ Name="Larry"; Type="Lizard" }</w:t>
      </w:r>
    </w:p>
    <w:p w14:paraId="7F308331" w14:textId="77777777" w:rsidR="00D029D8" w:rsidRDefault="00D029D8" w:rsidP="00D029D8">
      <w:pPr>
        <w:pStyle w:val="LabStepCodeBlockLevel2"/>
      </w:pPr>
      <w:r>
        <w:t xml:space="preserve">  @{ Name="Penny"; Type="Porcupine" }</w:t>
      </w:r>
    </w:p>
    <w:p w14:paraId="0325F441" w14:textId="77777777" w:rsidR="00D029D8" w:rsidRDefault="00D029D8" w:rsidP="00D029D8">
      <w:pPr>
        <w:pStyle w:val="LabStepCodeBlockLevel2"/>
      </w:pPr>
      <w:r>
        <w:t>)</w:t>
      </w:r>
    </w:p>
    <w:p w14:paraId="6218020E" w14:textId="77777777" w:rsidR="00D029D8" w:rsidRDefault="00D029D8" w:rsidP="00D029D8">
      <w:pPr>
        <w:pStyle w:val="LabStepCodeBlockLevel2"/>
      </w:pPr>
    </w:p>
    <w:p w14:paraId="4E13C5E1" w14:textId="77777777" w:rsidR="00D029D8" w:rsidRDefault="00D029D8" w:rsidP="00D029D8">
      <w:pPr>
        <w:pStyle w:val="LabStepCodeBlockLevel2"/>
      </w:pPr>
      <w:r>
        <w:t xml:space="preserve">Write-Host </w:t>
      </w:r>
    </w:p>
    <w:p w14:paraId="679B1DB4" w14:textId="77777777" w:rsidR="00D029D8" w:rsidRDefault="00D029D8" w:rsidP="00D029D8">
      <w:pPr>
        <w:pStyle w:val="LabStepCodeBlockLevel2"/>
      </w:pPr>
      <w:r>
        <w:t>Write-Host "My Pets"</w:t>
      </w:r>
    </w:p>
    <w:p w14:paraId="44CF81D8" w14:textId="77777777" w:rsidR="00D029D8" w:rsidRDefault="00D029D8" w:rsidP="00D029D8">
      <w:pPr>
        <w:pStyle w:val="LabStepCodeBlockLevel2"/>
      </w:pPr>
    </w:p>
    <w:p w14:paraId="67B5142F" w14:textId="77777777" w:rsidR="00D029D8" w:rsidRDefault="00D029D8" w:rsidP="00D029D8">
      <w:pPr>
        <w:pStyle w:val="LabStepCodeBlockLevel2"/>
      </w:pPr>
      <w:r>
        <w:t>foreach($pet in $pets) {</w:t>
      </w:r>
    </w:p>
    <w:p w14:paraId="28D42B50" w14:textId="77777777" w:rsidR="00D029D8" w:rsidRDefault="00D029D8" w:rsidP="00D029D8">
      <w:pPr>
        <w:pStyle w:val="LabStepCodeBlockLevel2"/>
      </w:pPr>
      <w:r>
        <w:t xml:space="preserve">  $name = $pet.Name</w:t>
      </w:r>
    </w:p>
    <w:p w14:paraId="6E8E668A" w14:textId="77777777" w:rsidR="00D029D8" w:rsidRDefault="00D029D8" w:rsidP="00D029D8">
      <w:pPr>
        <w:pStyle w:val="LabStepCodeBlockLevel2"/>
      </w:pPr>
      <w:r>
        <w:t xml:space="preserve">  $type = $pet.Type</w:t>
      </w:r>
    </w:p>
    <w:p w14:paraId="6800AB19" w14:textId="77777777" w:rsidR="00D029D8" w:rsidRDefault="00D029D8" w:rsidP="00D029D8">
      <w:pPr>
        <w:pStyle w:val="LabStepCodeBlockLevel2"/>
      </w:pPr>
      <w:r>
        <w:t xml:space="preserve">  Write-Host " - $name the $type"</w:t>
      </w:r>
    </w:p>
    <w:p w14:paraId="7CB0DEBB" w14:textId="77777777" w:rsidR="00D029D8" w:rsidRDefault="00D029D8" w:rsidP="00D029D8">
      <w:pPr>
        <w:pStyle w:val="LabStepCodeBlockLevel2"/>
      </w:pPr>
      <w:r>
        <w:t>}</w:t>
      </w:r>
    </w:p>
    <w:p w14:paraId="285DA76B" w14:textId="77777777" w:rsidR="00D029D8" w:rsidRDefault="00D029D8" w:rsidP="00D029D8">
      <w:pPr>
        <w:pStyle w:val="LabStepCodeBlockLevel2"/>
      </w:pPr>
    </w:p>
    <w:p w14:paraId="637D6D5D" w14:textId="293F7C3F" w:rsidR="00D07BA0" w:rsidRDefault="00D029D8" w:rsidP="00D07BA0">
      <w:pPr>
        <w:pStyle w:val="LabStepCodeBlockLevel2"/>
      </w:pPr>
      <w:r>
        <w:t>Write-Host</w:t>
      </w:r>
    </w:p>
    <w:p w14:paraId="5DE91D2B" w14:textId="0630F26F" w:rsidR="00D07BA0" w:rsidRDefault="00C77D60" w:rsidP="00D07BA0">
      <w:pPr>
        <w:pStyle w:val="LabStepNumberedLevel2"/>
      </w:pPr>
      <w:r>
        <w:t xml:space="preserve">Press </w:t>
      </w:r>
      <w:r w:rsidRPr="00C77D60">
        <w:rPr>
          <w:b/>
          <w:bCs/>
        </w:rPr>
        <w:t>{F5}</w:t>
      </w:r>
      <w:r>
        <w:t xml:space="preserve"> to execute the script. You should see output in the console that matches the following screenshot.</w:t>
      </w:r>
    </w:p>
    <w:p w14:paraId="4C079E37" w14:textId="622F7BD4" w:rsidR="00D07BA0" w:rsidRDefault="00D029D8" w:rsidP="00D07BA0">
      <w:pPr>
        <w:pStyle w:val="LabStepScreenshotLevel2"/>
      </w:pPr>
      <w:r>
        <w:drawing>
          <wp:inline distT="0" distB="0" distL="0" distR="0" wp14:anchorId="4736DFD6" wp14:editId="7F7D381F">
            <wp:extent cx="3487936" cy="2480310"/>
            <wp:effectExtent l="19050" t="19050" r="1778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76" cy="2499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E9206" w14:textId="304C5F07" w:rsidR="00D07BA0" w:rsidRDefault="00C77D60" w:rsidP="00C77D60">
      <w:pPr>
        <w:pStyle w:val="LabStepNumbered"/>
      </w:pPr>
      <w:r>
        <w:t>Write script output to a text file.</w:t>
      </w:r>
    </w:p>
    <w:p w14:paraId="6F07E23A" w14:textId="627EB78D" w:rsidR="00D029D8" w:rsidRDefault="00C77D60" w:rsidP="00D07BA0">
      <w:pPr>
        <w:pStyle w:val="LabStepNumberedLevel2"/>
      </w:pPr>
      <w:r>
        <w:t>Delete all the code in Exercise01.ps1.</w:t>
      </w:r>
    </w:p>
    <w:p w14:paraId="32548F8A" w14:textId="4A1F331A" w:rsidR="00C77D60" w:rsidRDefault="00C77D60" w:rsidP="00D07BA0">
      <w:pPr>
        <w:pStyle w:val="LabStepNumberedLevel2"/>
      </w:pPr>
      <w:r>
        <w:lastRenderedPageBreak/>
        <w:t xml:space="preserve">Add the following line to create a file path in the same folder as the script named </w:t>
      </w:r>
      <w:r w:rsidRPr="00C77D60">
        <w:rPr>
          <w:b/>
          <w:bCs/>
        </w:rPr>
        <w:t>Pets.txt</w:t>
      </w:r>
      <w:r>
        <w:t>.</w:t>
      </w:r>
    </w:p>
    <w:p w14:paraId="30976F4E" w14:textId="1E51D615" w:rsidR="00D029D8" w:rsidRDefault="00D029D8" w:rsidP="00D029D8">
      <w:pPr>
        <w:pStyle w:val="LabStepCodeBlockLevel2"/>
      </w:pPr>
      <w:r w:rsidRPr="00D029D8">
        <w:t>$outputFilePath = "$PSScriptRoot/Pets.txt"</w:t>
      </w:r>
    </w:p>
    <w:p w14:paraId="3F59AE78" w14:textId="08F0E4F1" w:rsidR="00D029D8" w:rsidRDefault="00C77D60" w:rsidP="00D07BA0">
      <w:pPr>
        <w:pStyle w:val="LabStepNumberedLevel2"/>
      </w:pPr>
      <w:r>
        <w:t>Add the following code to create an array of dictionary objects for a collection of pets.</w:t>
      </w:r>
    </w:p>
    <w:p w14:paraId="0C3959B6" w14:textId="77777777" w:rsidR="00D029D8" w:rsidRDefault="00D029D8" w:rsidP="00D029D8">
      <w:pPr>
        <w:pStyle w:val="LabStepCodeBlockLevel2"/>
      </w:pPr>
      <w:r>
        <w:t>$pets = @(</w:t>
      </w:r>
    </w:p>
    <w:p w14:paraId="0F3362AD" w14:textId="77777777" w:rsidR="00D029D8" w:rsidRDefault="00D029D8" w:rsidP="00D029D8">
      <w:pPr>
        <w:pStyle w:val="LabStepCodeBlockLevel2"/>
      </w:pPr>
      <w:r>
        <w:t xml:space="preserve">  @{ Name="Bob"; Type="Cat" }</w:t>
      </w:r>
    </w:p>
    <w:p w14:paraId="415D4C3B" w14:textId="77777777" w:rsidR="00D029D8" w:rsidRDefault="00D029D8" w:rsidP="00D029D8">
      <w:pPr>
        <w:pStyle w:val="LabStepCodeBlockLevel2"/>
      </w:pPr>
      <w:r>
        <w:t xml:space="preserve">  @{ Name="Diggity"; Type="Dog" }</w:t>
      </w:r>
    </w:p>
    <w:p w14:paraId="334254EB" w14:textId="77777777" w:rsidR="00D029D8" w:rsidRDefault="00D029D8" w:rsidP="00D029D8">
      <w:pPr>
        <w:pStyle w:val="LabStepCodeBlockLevel2"/>
      </w:pPr>
      <w:r>
        <w:t xml:space="preserve">  @{ Name="Larry"; Type="Lizard" }</w:t>
      </w:r>
    </w:p>
    <w:p w14:paraId="12C07AEA" w14:textId="77777777" w:rsidR="00D029D8" w:rsidRDefault="00D029D8" w:rsidP="00D029D8">
      <w:pPr>
        <w:pStyle w:val="LabStepCodeBlockLevel2"/>
      </w:pPr>
      <w:r>
        <w:t xml:space="preserve">  @{ Name="Penny"; Type="Porcupine" }</w:t>
      </w:r>
    </w:p>
    <w:p w14:paraId="3C4FDC25" w14:textId="7D3817AE" w:rsidR="00D029D8" w:rsidRDefault="00D029D8" w:rsidP="00D029D8">
      <w:pPr>
        <w:pStyle w:val="LabStepCodeBlockLevel2"/>
      </w:pPr>
      <w:r>
        <w:t>)</w:t>
      </w:r>
    </w:p>
    <w:p w14:paraId="2F16D317" w14:textId="2973C72E" w:rsidR="00D029D8" w:rsidRDefault="00C77D60" w:rsidP="00D07BA0">
      <w:pPr>
        <w:pStyle w:val="LabStepNumberedLevel2"/>
      </w:pPr>
      <w:r>
        <w:t xml:space="preserve">Add the following line of code to write a heading of </w:t>
      </w:r>
      <w:r w:rsidRPr="00C77D60">
        <w:rPr>
          <w:b/>
          <w:bCs/>
        </w:rPr>
        <w:t>My Pets</w:t>
      </w:r>
      <w:r>
        <w:t xml:space="preserve"> into the output file.</w:t>
      </w:r>
    </w:p>
    <w:p w14:paraId="59A0F80E" w14:textId="7D54F408" w:rsidR="00D029D8" w:rsidRDefault="00D029D8" w:rsidP="00D029D8">
      <w:pPr>
        <w:pStyle w:val="LabStepCodeBlockLevel2"/>
      </w:pPr>
      <w:r w:rsidRPr="00D029D8">
        <w:t>"My Pets" | Out-File $outputFilePath</w:t>
      </w:r>
    </w:p>
    <w:p w14:paraId="5E6D9E4A" w14:textId="679E12EC" w:rsidR="00D029D8" w:rsidRDefault="00C77D60" w:rsidP="00D07BA0">
      <w:pPr>
        <w:pStyle w:val="LabStepNumberedLevel2"/>
      </w:pPr>
      <w:r>
        <w:t xml:space="preserve">Create a </w:t>
      </w:r>
      <w:r w:rsidRPr="00C77D60">
        <w:t>foreach</w:t>
      </w:r>
      <w:r>
        <w:t xml:space="preserve"> loop to enumerate the array of dictionary objects and to output a line of text for each pet which includes it name and type.</w:t>
      </w:r>
    </w:p>
    <w:p w14:paraId="1FB660C8" w14:textId="77777777" w:rsidR="00D029D8" w:rsidRDefault="00D029D8" w:rsidP="00D029D8">
      <w:pPr>
        <w:pStyle w:val="LabStepCodeBlockLevel2"/>
      </w:pPr>
      <w:r>
        <w:t>foreach($pet in $pets) {</w:t>
      </w:r>
    </w:p>
    <w:p w14:paraId="32ABABD4" w14:textId="77777777" w:rsidR="00D029D8" w:rsidRDefault="00D029D8" w:rsidP="00D029D8">
      <w:pPr>
        <w:pStyle w:val="LabStepCodeBlockLevel2"/>
      </w:pPr>
      <w:r>
        <w:t xml:space="preserve">  $name = $pet.Name</w:t>
      </w:r>
    </w:p>
    <w:p w14:paraId="7EEBAF51" w14:textId="77777777" w:rsidR="00D029D8" w:rsidRDefault="00D029D8" w:rsidP="00D029D8">
      <w:pPr>
        <w:pStyle w:val="LabStepCodeBlockLevel2"/>
      </w:pPr>
      <w:r>
        <w:t xml:space="preserve">  $type = $pet.Type</w:t>
      </w:r>
    </w:p>
    <w:p w14:paraId="32B1A552" w14:textId="77777777" w:rsidR="00D029D8" w:rsidRDefault="00D029D8" w:rsidP="00D029D8">
      <w:pPr>
        <w:pStyle w:val="LabStepCodeBlockLevel2"/>
      </w:pPr>
      <w:r>
        <w:t xml:space="preserve">  " - $name the $type" | Out-File $outputFilePath -Append</w:t>
      </w:r>
    </w:p>
    <w:p w14:paraId="1D867AB1" w14:textId="64200E08" w:rsidR="00D029D8" w:rsidRDefault="00D029D8" w:rsidP="00D029D8">
      <w:pPr>
        <w:pStyle w:val="LabStepCodeBlockLevel2"/>
      </w:pPr>
      <w:r>
        <w:t>}</w:t>
      </w:r>
    </w:p>
    <w:p w14:paraId="35868BA6" w14:textId="135C6F6D" w:rsidR="00D029D8" w:rsidRDefault="00C77D60" w:rsidP="00D07BA0">
      <w:pPr>
        <w:pStyle w:val="LabStepNumberedLevel2"/>
      </w:pPr>
      <w:r>
        <w:t>Add one more line of PowerShell code to open up the text file in notepad</w:t>
      </w:r>
      <w:r w:rsidR="003B1AD2">
        <w:t>.</w:t>
      </w:r>
    </w:p>
    <w:p w14:paraId="4311DC1F" w14:textId="48EF6C3E" w:rsidR="00D029D8" w:rsidRDefault="00C77D60" w:rsidP="00D029D8">
      <w:pPr>
        <w:pStyle w:val="LabStepCodeBlockLevel2"/>
      </w:pPr>
      <w:r w:rsidRPr="00C77D60">
        <w:t>notepad.exe $outputFilePath</w:t>
      </w:r>
    </w:p>
    <w:p w14:paraId="432A35E8" w14:textId="2DBCE203" w:rsidR="00D029D8" w:rsidRDefault="003B1AD2" w:rsidP="00D07BA0">
      <w:pPr>
        <w:pStyle w:val="LabStepNumberedLevel2"/>
      </w:pPr>
      <w:r>
        <w:t>Your script should now match the following code listing.</w:t>
      </w:r>
    </w:p>
    <w:p w14:paraId="231FF94F" w14:textId="77777777" w:rsidR="00D029D8" w:rsidRDefault="00D029D8" w:rsidP="00D029D8">
      <w:pPr>
        <w:pStyle w:val="LabStepCodeBlockLevel2"/>
      </w:pPr>
      <w:r>
        <w:t>$outputFilePath = "$PSScriptRoot/Pets.txt"</w:t>
      </w:r>
    </w:p>
    <w:p w14:paraId="1CAC162E" w14:textId="77777777" w:rsidR="00D029D8" w:rsidRDefault="00D029D8" w:rsidP="00D029D8">
      <w:pPr>
        <w:pStyle w:val="LabStepCodeBlockLevel2"/>
      </w:pPr>
    </w:p>
    <w:p w14:paraId="10DBAB52" w14:textId="77777777" w:rsidR="00D029D8" w:rsidRDefault="00D029D8" w:rsidP="00D029D8">
      <w:pPr>
        <w:pStyle w:val="LabStepCodeBlockLevel2"/>
      </w:pPr>
      <w:r>
        <w:t>$pets = @(</w:t>
      </w:r>
    </w:p>
    <w:p w14:paraId="56481CA3" w14:textId="77777777" w:rsidR="00D029D8" w:rsidRDefault="00D029D8" w:rsidP="00D029D8">
      <w:pPr>
        <w:pStyle w:val="LabStepCodeBlockLevel2"/>
      </w:pPr>
      <w:r>
        <w:t xml:space="preserve">  @{ Name="Bob"; Type="Cat" }</w:t>
      </w:r>
    </w:p>
    <w:p w14:paraId="277F8DBB" w14:textId="77777777" w:rsidR="00D029D8" w:rsidRDefault="00D029D8" w:rsidP="00D029D8">
      <w:pPr>
        <w:pStyle w:val="LabStepCodeBlockLevel2"/>
      </w:pPr>
      <w:r>
        <w:t xml:space="preserve">  @{ Name="Diggity"; Type="Dog" }</w:t>
      </w:r>
    </w:p>
    <w:p w14:paraId="636D03B7" w14:textId="77777777" w:rsidR="00D029D8" w:rsidRDefault="00D029D8" w:rsidP="00D029D8">
      <w:pPr>
        <w:pStyle w:val="LabStepCodeBlockLevel2"/>
      </w:pPr>
      <w:r>
        <w:t xml:space="preserve">  @{ Name="Larry"; Type="Lizard" }</w:t>
      </w:r>
    </w:p>
    <w:p w14:paraId="683479F1" w14:textId="77777777" w:rsidR="00D029D8" w:rsidRDefault="00D029D8" w:rsidP="00D029D8">
      <w:pPr>
        <w:pStyle w:val="LabStepCodeBlockLevel2"/>
      </w:pPr>
      <w:r>
        <w:t xml:space="preserve">  @{ Name="Penny"; Type="Porcupine" }</w:t>
      </w:r>
    </w:p>
    <w:p w14:paraId="4036F30F" w14:textId="77777777" w:rsidR="00D029D8" w:rsidRDefault="00D029D8" w:rsidP="00D029D8">
      <w:pPr>
        <w:pStyle w:val="LabStepCodeBlockLevel2"/>
      </w:pPr>
      <w:r>
        <w:t>)</w:t>
      </w:r>
    </w:p>
    <w:p w14:paraId="17175E7E" w14:textId="77777777" w:rsidR="00D029D8" w:rsidRDefault="00D029D8" w:rsidP="00D029D8">
      <w:pPr>
        <w:pStyle w:val="LabStepCodeBlockLevel2"/>
      </w:pPr>
    </w:p>
    <w:p w14:paraId="7690CBA8" w14:textId="77777777" w:rsidR="00D029D8" w:rsidRDefault="00D029D8" w:rsidP="00D029D8">
      <w:pPr>
        <w:pStyle w:val="LabStepCodeBlockLevel2"/>
      </w:pPr>
      <w:r>
        <w:t>"My Pets" | Out-File $outputFilePath</w:t>
      </w:r>
    </w:p>
    <w:p w14:paraId="2BE1DB9A" w14:textId="77777777" w:rsidR="00D029D8" w:rsidRDefault="00D029D8" w:rsidP="00D029D8">
      <w:pPr>
        <w:pStyle w:val="LabStepCodeBlockLevel2"/>
      </w:pPr>
    </w:p>
    <w:p w14:paraId="12B26842" w14:textId="77777777" w:rsidR="00D029D8" w:rsidRDefault="00D029D8" w:rsidP="00D029D8">
      <w:pPr>
        <w:pStyle w:val="LabStepCodeBlockLevel2"/>
      </w:pPr>
      <w:r>
        <w:t>foreach($pet in $pets) {</w:t>
      </w:r>
    </w:p>
    <w:p w14:paraId="61566020" w14:textId="77777777" w:rsidR="00D029D8" w:rsidRDefault="00D029D8" w:rsidP="00D029D8">
      <w:pPr>
        <w:pStyle w:val="LabStepCodeBlockLevel2"/>
      </w:pPr>
      <w:r>
        <w:t xml:space="preserve">  $name = $pet.Name</w:t>
      </w:r>
    </w:p>
    <w:p w14:paraId="49B295A6" w14:textId="77777777" w:rsidR="00D029D8" w:rsidRDefault="00D029D8" w:rsidP="00D029D8">
      <w:pPr>
        <w:pStyle w:val="LabStepCodeBlockLevel2"/>
      </w:pPr>
      <w:r>
        <w:t xml:space="preserve">  $type = $pet.Type</w:t>
      </w:r>
    </w:p>
    <w:p w14:paraId="6323DBF7" w14:textId="77777777" w:rsidR="00D029D8" w:rsidRDefault="00D029D8" w:rsidP="00D029D8">
      <w:pPr>
        <w:pStyle w:val="LabStepCodeBlockLevel2"/>
      </w:pPr>
      <w:r>
        <w:t xml:space="preserve">  " - $name the $type" | Out-File $outputFilePath -Append</w:t>
      </w:r>
    </w:p>
    <w:p w14:paraId="71BA8AB0" w14:textId="77777777" w:rsidR="00D029D8" w:rsidRDefault="00D029D8" w:rsidP="00D029D8">
      <w:pPr>
        <w:pStyle w:val="LabStepCodeBlockLevel2"/>
      </w:pPr>
      <w:r>
        <w:t>}</w:t>
      </w:r>
    </w:p>
    <w:p w14:paraId="1C677AB9" w14:textId="77777777" w:rsidR="00D029D8" w:rsidRDefault="00D029D8" w:rsidP="00D029D8">
      <w:pPr>
        <w:pStyle w:val="LabStepCodeBlockLevel2"/>
      </w:pPr>
    </w:p>
    <w:p w14:paraId="2758232B" w14:textId="48DBDD8E" w:rsidR="00D07BA0" w:rsidRDefault="00D029D8" w:rsidP="00D029D8">
      <w:pPr>
        <w:pStyle w:val="LabStepCodeBlockLevel2"/>
      </w:pPr>
      <w:r>
        <w:t>notepad.exe $outputFilePath</w:t>
      </w:r>
    </w:p>
    <w:p w14:paraId="129DF2A9" w14:textId="66975E97" w:rsidR="00D07BA0" w:rsidRDefault="00D07BA0" w:rsidP="00D07BA0">
      <w:pPr>
        <w:pStyle w:val="LabStepNumberedLevel2"/>
      </w:pPr>
      <w:r>
        <w:t>X</w:t>
      </w:r>
    </w:p>
    <w:p w14:paraId="5814C722" w14:textId="5418623F" w:rsidR="00D07BA0" w:rsidRDefault="00391927" w:rsidP="00391927">
      <w:pPr>
        <w:pStyle w:val="LabStepScreenshotLevel2"/>
      </w:pPr>
      <w:r>
        <w:drawing>
          <wp:inline distT="0" distB="0" distL="0" distR="0" wp14:anchorId="6B831776" wp14:editId="2C815D99">
            <wp:extent cx="3526790" cy="2011575"/>
            <wp:effectExtent l="19050" t="19050" r="1651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37" cy="2034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FD426D" w14:textId="6FAA41DF" w:rsidR="002A3F81" w:rsidRDefault="002A3F81" w:rsidP="002A3F81">
      <w:pPr>
        <w:pStyle w:val="Heading3"/>
      </w:pPr>
      <w:r>
        <w:lastRenderedPageBreak/>
        <w:t xml:space="preserve">Exercise 2: </w:t>
      </w:r>
      <w:r w:rsidR="004863DD">
        <w:t xml:space="preserve">Install the </w:t>
      </w:r>
      <w:r w:rsidR="004863DD" w:rsidRPr="004863DD">
        <w:t>Microsoft Power BI Cmdlets for Windows PowerShell</w:t>
      </w:r>
    </w:p>
    <w:p w14:paraId="58EA40D0" w14:textId="77777777" w:rsidR="002A3F81" w:rsidRDefault="002A3F81" w:rsidP="002A3F81">
      <w:pPr>
        <w:pStyle w:val="LabExerciseLeadIn"/>
      </w:pPr>
      <w:r>
        <w:t>In this exercise, xxx.</w:t>
      </w:r>
    </w:p>
    <w:p w14:paraId="2DC55703" w14:textId="4B0E06CB" w:rsidR="002A3F81" w:rsidRDefault="002A3F81" w:rsidP="004863DD">
      <w:pPr>
        <w:pStyle w:val="LabStepNumbered"/>
        <w:numPr>
          <w:ilvl w:val="0"/>
          <w:numId w:val="30"/>
        </w:numPr>
      </w:pPr>
      <w:r>
        <w:t>Download the student lab files to a local folder on your developer workstation.</w:t>
      </w:r>
    </w:p>
    <w:p w14:paraId="7427874A" w14:textId="01D392E1" w:rsidR="004863DD" w:rsidRDefault="004863DD" w:rsidP="004863DD">
      <w:pPr>
        <w:pStyle w:val="LabStepNumberedLevel2"/>
        <w:numPr>
          <w:ilvl w:val="1"/>
          <w:numId w:val="30"/>
        </w:numPr>
      </w:pPr>
      <w:proofErr w:type="spellStart"/>
      <w:r>
        <w:t>xxxx</w:t>
      </w:r>
      <w:proofErr w:type="spellEnd"/>
    </w:p>
    <w:p w14:paraId="69A60EAB" w14:textId="2CB66BC6" w:rsidR="004863DD" w:rsidRDefault="004863DD" w:rsidP="004863DD">
      <w:pPr>
        <w:pStyle w:val="LabStepCodeBlockLevel2"/>
      </w:pPr>
      <w:r w:rsidRPr="004863DD">
        <w:t>Install-Module -Name MicrosoftPowerBIMgmt</w:t>
      </w:r>
    </w:p>
    <w:p w14:paraId="6D5160F3" w14:textId="14A2D5A3" w:rsidR="004863DD" w:rsidRDefault="004863DD" w:rsidP="004863DD">
      <w:pPr>
        <w:pStyle w:val="LabStepNumbered"/>
      </w:pPr>
      <w:proofErr w:type="spellStart"/>
      <w:r>
        <w:t>zzzzz</w:t>
      </w:r>
      <w:proofErr w:type="spellEnd"/>
    </w:p>
    <w:p w14:paraId="45EA879C" w14:textId="322460D0" w:rsidR="004863DD" w:rsidRDefault="004863DD" w:rsidP="004863DD">
      <w:pPr>
        <w:pStyle w:val="LabStepNumberedLevel2"/>
      </w:pPr>
      <w:proofErr w:type="spellStart"/>
      <w:r>
        <w:t>ssss</w:t>
      </w:r>
      <w:proofErr w:type="spellEnd"/>
    </w:p>
    <w:p w14:paraId="7BC6C72B" w14:textId="77777777" w:rsidR="004863DD" w:rsidRDefault="004863DD" w:rsidP="004863DD">
      <w:pPr>
        <w:pStyle w:val="LabStepCodeBlockLevel2"/>
      </w:pPr>
      <w:r>
        <w:t>$user = Connect-PowerBIServiceAccount</w:t>
      </w:r>
    </w:p>
    <w:p w14:paraId="13D3C97D" w14:textId="77777777" w:rsidR="004863DD" w:rsidRDefault="004863DD" w:rsidP="004863DD">
      <w:pPr>
        <w:pStyle w:val="LabStepCodeBlockLevel2"/>
      </w:pPr>
    </w:p>
    <w:p w14:paraId="3EE58678" w14:textId="77777777" w:rsidR="004863DD" w:rsidRDefault="004863DD" w:rsidP="004863DD">
      <w:pPr>
        <w:pStyle w:val="LabStepCodeBlockLevel2"/>
      </w:pPr>
      <w:r>
        <w:t>$userName = $user.UserName</w:t>
      </w:r>
    </w:p>
    <w:p w14:paraId="06647D11" w14:textId="77777777" w:rsidR="004863DD" w:rsidRDefault="004863DD" w:rsidP="004863DD">
      <w:pPr>
        <w:pStyle w:val="LabStepCodeBlockLevel2"/>
      </w:pPr>
    </w:p>
    <w:p w14:paraId="1C47AE96" w14:textId="3DECB790" w:rsidR="00ED4DCA" w:rsidRDefault="00ED4DCA" w:rsidP="004863DD">
      <w:pPr>
        <w:pStyle w:val="LabStepCodeBlockLevel2"/>
      </w:pPr>
      <w:r w:rsidRPr="00ED4DCA">
        <w:t>Write-Host</w:t>
      </w:r>
    </w:p>
    <w:p w14:paraId="38A2CD33" w14:textId="57B38023" w:rsidR="004863DD" w:rsidRDefault="004863DD" w:rsidP="004863DD">
      <w:pPr>
        <w:pStyle w:val="LabStepCodeBlockLevel2"/>
      </w:pPr>
      <w:r>
        <w:t>Write-Host "Now logged in as $userName"</w:t>
      </w:r>
    </w:p>
    <w:p w14:paraId="040C289D" w14:textId="2D388952" w:rsidR="004863DD" w:rsidRDefault="004863DD" w:rsidP="004863DD">
      <w:pPr>
        <w:pStyle w:val="LabStepNumbered"/>
      </w:pPr>
      <w:r>
        <w:t>xxx</w:t>
      </w:r>
    </w:p>
    <w:p w14:paraId="6CF8E388" w14:textId="5139AF0D" w:rsidR="004863DD" w:rsidRDefault="004863DD" w:rsidP="004863DD">
      <w:pPr>
        <w:pStyle w:val="LabStepNumberedLevel2"/>
      </w:pPr>
      <w:proofErr w:type="spellStart"/>
      <w:r>
        <w:t>ssss</w:t>
      </w:r>
      <w:proofErr w:type="spellEnd"/>
    </w:p>
    <w:p w14:paraId="5C706CD2" w14:textId="110D6767" w:rsidR="004863DD" w:rsidRDefault="004863DD" w:rsidP="004863DD">
      <w:pPr>
        <w:pStyle w:val="LabStepScreenshotLevel2"/>
      </w:pPr>
      <w:r>
        <w:drawing>
          <wp:inline distT="0" distB="0" distL="0" distR="0" wp14:anchorId="48BA82C0" wp14:editId="479E00D7">
            <wp:extent cx="2061411" cy="1693475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59" cy="16974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FD5500" w14:textId="553DB615" w:rsidR="004863DD" w:rsidRDefault="004863DD" w:rsidP="004863DD">
      <w:pPr>
        <w:pStyle w:val="LabStepNumberedLevel2"/>
      </w:pPr>
      <w:r>
        <w:t>x</w:t>
      </w:r>
    </w:p>
    <w:p w14:paraId="3B7F1BBF" w14:textId="152C5063" w:rsidR="00ED4DCA" w:rsidRDefault="00DF29F0" w:rsidP="00ED4DCA">
      <w:pPr>
        <w:pStyle w:val="LabStepScreenshotLevel2"/>
      </w:pPr>
      <w:r>
        <w:drawing>
          <wp:inline distT="0" distB="0" distL="0" distR="0" wp14:anchorId="58F204FF" wp14:editId="6E9AF7CD">
            <wp:extent cx="2740192" cy="1644115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82" cy="1656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E5614" w14:textId="684CA167" w:rsidR="00ED4DCA" w:rsidRDefault="00ED4DCA" w:rsidP="004863DD">
      <w:pPr>
        <w:pStyle w:val="LabStepNumberedLevel2"/>
      </w:pPr>
      <w:r>
        <w:t>x</w:t>
      </w:r>
    </w:p>
    <w:p w14:paraId="5ED8D158" w14:textId="0BE1B042" w:rsidR="00ED4DCA" w:rsidRDefault="00ED4DCA" w:rsidP="00ED4DCA">
      <w:pPr>
        <w:pStyle w:val="LabStepNumbered"/>
      </w:pPr>
      <w:proofErr w:type="spellStart"/>
      <w:r>
        <w:t>ssssssss</w:t>
      </w:r>
      <w:proofErr w:type="spellEnd"/>
    </w:p>
    <w:p w14:paraId="6C338979" w14:textId="1365E33C" w:rsidR="00ED4DCA" w:rsidRDefault="00ED4DCA" w:rsidP="00ED4DCA">
      <w:pPr>
        <w:pStyle w:val="LabStepNumberedLevel2"/>
      </w:pPr>
      <w:proofErr w:type="spellStart"/>
      <w:r>
        <w:t>sssss</w:t>
      </w:r>
      <w:proofErr w:type="spellEnd"/>
    </w:p>
    <w:p w14:paraId="382AAE8F" w14:textId="77777777" w:rsidR="00ED4DCA" w:rsidRPr="00ED4DCA" w:rsidRDefault="00ED4DCA" w:rsidP="00ED4DCA">
      <w:pPr>
        <w:pStyle w:val="LabStepCodeBlockLevel2"/>
        <w:rPr>
          <w:color w:val="76923C" w:themeColor="accent3" w:themeShade="BF"/>
        </w:rPr>
      </w:pPr>
      <w:r w:rsidRPr="00ED4DCA">
        <w:rPr>
          <w:color w:val="76923C" w:themeColor="accent3" w:themeShade="BF"/>
        </w:rPr>
        <w:t># log into Azure AD user account with hard-code user name and password</w:t>
      </w:r>
    </w:p>
    <w:p w14:paraId="58776AAE" w14:textId="2C623B78" w:rsidR="00ED4DCA" w:rsidRDefault="00ED4DCA" w:rsidP="00ED4DCA">
      <w:pPr>
        <w:pStyle w:val="LabStepCodeBlockLevel2"/>
      </w:pPr>
      <w:r>
        <w:t>$userName = "user1@tenant1.onMicrosoft.com"</w:t>
      </w:r>
    </w:p>
    <w:p w14:paraId="78448108" w14:textId="6E95E663" w:rsidR="00ED4DCA" w:rsidRDefault="00ED4DCA" w:rsidP="00ED4DCA">
      <w:pPr>
        <w:pStyle w:val="LabStepCodeBlockLevel2"/>
      </w:pPr>
      <w:r>
        <w:t>$password = "myCat$rightLeg"</w:t>
      </w:r>
    </w:p>
    <w:p w14:paraId="7716F85A" w14:textId="77777777" w:rsidR="00ED4DCA" w:rsidRDefault="00ED4DCA" w:rsidP="00ED4DCA">
      <w:pPr>
        <w:pStyle w:val="LabStepCodeBlockLevel2"/>
      </w:pPr>
    </w:p>
    <w:p w14:paraId="47429CFD" w14:textId="77777777" w:rsidR="00ED4DCA" w:rsidRPr="00ED4DCA" w:rsidRDefault="00ED4DCA" w:rsidP="00ED4DCA">
      <w:pPr>
        <w:pStyle w:val="LabStepCodeBlockLevel2"/>
        <w:rPr>
          <w:color w:val="76923C" w:themeColor="accent3" w:themeShade="BF"/>
        </w:rPr>
      </w:pPr>
      <w:r w:rsidRPr="00ED4DCA">
        <w:rPr>
          <w:color w:val="76923C" w:themeColor="accent3" w:themeShade="BF"/>
        </w:rPr>
        <w:t># convert password to secure string</w:t>
      </w:r>
    </w:p>
    <w:p w14:paraId="618D7F55" w14:textId="77777777" w:rsidR="00ED4DCA" w:rsidRDefault="00ED4DCA" w:rsidP="00ED4DCA">
      <w:pPr>
        <w:pStyle w:val="LabStepCodeBlockLevel2"/>
      </w:pPr>
      <w:r>
        <w:t>$securePassword = ConvertTo-SecureString -String $password -AsPlainText -Force</w:t>
      </w:r>
    </w:p>
    <w:p w14:paraId="0C5ACF87" w14:textId="77777777" w:rsidR="00ED4DCA" w:rsidRDefault="00ED4DCA" w:rsidP="00ED4DCA">
      <w:pPr>
        <w:pStyle w:val="LabStepCodeBlockLevel2"/>
      </w:pPr>
    </w:p>
    <w:p w14:paraId="12D813E3" w14:textId="77777777" w:rsidR="00ED4DCA" w:rsidRPr="00ED4DCA" w:rsidRDefault="00ED4DCA" w:rsidP="00ED4DCA">
      <w:pPr>
        <w:pStyle w:val="LabStepCodeBlockLevel2"/>
        <w:rPr>
          <w:color w:val="76923C" w:themeColor="accent3" w:themeShade="BF"/>
        </w:rPr>
      </w:pPr>
      <w:r w:rsidRPr="00ED4DCA">
        <w:rPr>
          <w:color w:val="76923C" w:themeColor="accent3" w:themeShade="BF"/>
        </w:rPr>
        <w:t># create PSCredential object to serve as login credentials</w:t>
      </w:r>
    </w:p>
    <w:p w14:paraId="067F9488" w14:textId="77777777" w:rsidR="00ED4DCA" w:rsidRDefault="00ED4DCA" w:rsidP="00ED4DCA">
      <w:pPr>
        <w:pStyle w:val="LabStepCodeBlockLevel2"/>
      </w:pPr>
      <w:r>
        <w:lastRenderedPageBreak/>
        <w:t>$credential = New-Object -TypeName System.Management.Automation.PSCredential `</w:t>
      </w:r>
    </w:p>
    <w:p w14:paraId="6771C732" w14:textId="77777777" w:rsidR="00ED4DCA" w:rsidRDefault="00ED4DCA" w:rsidP="00ED4DCA">
      <w:pPr>
        <w:pStyle w:val="LabStepCodeBlockLevel2"/>
      </w:pPr>
      <w:r>
        <w:t xml:space="preserve">                         -ArgumentList $userName, $securePassword</w:t>
      </w:r>
    </w:p>
    <w:p w14:paraId="12F3C64C" w14:textId="77777777" w:rsidR="00ED4DCA" w:rsidRDefault="00ED4DCA" w:rsidP="00ED4DCA">
      <w:pPr>
        <w:pStyle w:val="LabStepCodeBlockLevel2"/>
      </w:pPr>
    </w:p>
    <w:p w14:paraId="2D0B1220" w14:textId="77777777" w:rsidR="00ED4DCA" w:rsidRPr="00ED4DCA" w:rsidRDefault="00ED4DCA" w:rsidP="00ED4DCA">
      <w:pPr>
        <w:pStyle w:val="LabStepCodeBlockLevel2"/>
        <w:rPr>
          <w:color w:val="76923C" w:themeColor="accent3" w:themeShade="BF"/>
        </w:rPr>
      </w:pPr>
      <w:r w:rsidRPr="00ED4DCA">
        <w:rPr>
          <w:color w:val="76923C" w:themeColor="accent3" w:themeShade="BF"/>
        </w:rPr>
        <w:t># log into Power BI unattended without any user interaction</w:t>
      </w:r>
    </w:p>
    <w:p w14:paraId="1CC3182A" w14:textId="77777777" w:rsidR="00ED4DCA" w:rsidRDefault="00ED4DCA" w:rsidP="00ED4DCA">
      <w:pPr>
        <w:pStyle w:val="LabStepCodeBlockLevel2"/>
      </w:pPr>
      <w:r>
        <w:t>$user = Connect-PowerBIServiceAccount -Credential $credential</w:t>
      </w:r>
    </w:p>
    <w:p w14:paraId="0382C220" w14:textId="77777777" w:rsidR="00ED4DCA" w:rsidRDefault="00ED4DCA" w:rsidP="00ED4DCA">
      <w:pPr>
        <w:pStyle w:val="LabStepCodeBlockLevel2"/>
      </w:pPr>
    </w:p>
    <w:p w14:paraId="4A5E0850" w14:textId="00BF1744" w:rsidR="00ED4DCA" w:rsidRDefault="00ED4DCA" w:rsidP="00ED4DCA">
      <w:pPr>
        <w:pStyle w:val="LabStepCodeBlockLevel2"/>
      </w:pPr>
      <w:r>
        <w:t>$userName = $user.UserName</w:t>
      </w:r>
    </w:p>
    <w:p w14:paraId="3DEC3703" w14:textId="77777777" w:rsidR="00ED4DCA" w:rsidRDefault="00ED4DCA" w:rsidP="00ED4DCA">
      <w:pPr>
        <w:pStyle w:val="LabStepCodeBlockLevel2"/>
      </w:pPr>
    </w:p>
    <w:p w14:paraId="1471B1DE" w14:textId="77777777" w:rsidR="00ED4DCA" w:rsidRDefault="00ED4DCA" w:rsidP="00ED4DCA">
      <w:pPr>
        <w:pStyle w:val="LabStepCodeBlockLevel2"/>
      </w:pPr>
      <w:r>
        <w:t>Write-Host</w:t>
      </w:r>
    </w:p>
    <w:p w14:paraId="46CB4006" w14:textId="4A216C08" w:rsidR="00ED4DCA" w:rsidRDefault="00ED4DCA" w:rsidP="00ED4DCA">
      <w:pPr>
        <w:pStyle w:val="LabStepCodeBlockLevel2"/>
      </w:pPr>
      <w:r>
        <w:t>Write-Host "Now logged in as $userName"</w:t>
      </w:r>
    </w:p>
    <w:p w14:paraId="1D6E5FEF" w14:textId="10990638" w:rsidR="00DF29F0" w:rsidRDefault="00DF29F0" w:rsidP="00DF29F0">
      <w:pPr>
        <w:pStyle w:val="LabStepNumberedLevel2"/>
      </w:pPr>
      <w:proofErr w:type="spellStart"/>
      <w:r>
        <w:t>sss</w:t>
      </w:r>
      <w:proofErr w:type="spellEnd"/>
    </w:p>
    <w:p w14:paraId="599053D4" w14:textId="230B5A25" w:rsidR="00DF29F0" w:rsidRDefault="00DF29F0" w:rsidP="00DF29F0">
      <w:pPr>
        <w:pStyle w:val="LabStepScreenshotLevel2"/>
      </w:pPr>
      <w:r>
        <w:drawing>
          <wp:inline distT="0" distB="0" distL="0" distR="0" wp14:anchorId="32B64512" wp14:editId="4FCD4229">
            <wp:extent cx="4491789" cy="2337810"/>
            <wp:effectExtent l="19050" t="19050" r="2349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20" cy="2344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3A52C8" w14:textId="6BF3D897" w:rsidR="00DF29F0" w:rsidRDefault="00DF29F0" w:rsidP="00DF29F0">
      <w:pPr>
        <w:pStyle w:val="LabStepNumbered"/>
      </w:pPr>
      <w:proofErr w:type="spellStart"/>
      <w:r>
        <w:t>xxxxxx</w:t>
      </w:r>
      <w:proofErr w:type="spellEnd"/>
    </w:p>
    <w:p w14:paraId="04C919A9" w14:textId="70C17209" w:rsidR="00AB63C9" w:rsidRDefault="00AB63C9" w:rsidP="00AB63C9">
      <w:pPr>
        <w:pStyle w:val="LabStepNumberedLevel2"/>
      </w:pPr>
      <w:proofErr w:type="spellStart"/>
      <w:r>
        <w:t>ssss</w:t>
      </w:r>
      <w:proofErr w:type="spellEnd"/>
    </w:p>
    <w:p w14:paraId="0DC45D4C" w14:textId="77777777" w:rsidR="00AB63C9" w:rsidRPr="00AB63C9" w:rsidRDefault="00AB63C9" w:rsidP="00AB63C9">
      <w:pPr>
        <w:pStyle w:val="LabStepCodeBlockLevel2"/>
        <w:rPr>
          <w:color w:val="76923C" w:themeColor="accent3" w:themeShade="BF"/>
        </w:rPr>
      </w:pPr>
      <w:r w:rsidRPr="00AB63C9">
        <w:rPr>
          <w:color w:val="76923C" w:themeColor="accent3" w:themeShade="BF"/>
        </w:rPr>
        <w:t># log into Power BI unattended without any user interaction</w:t>
      </w:r>
    </w:p>
    <w:p w14:paraId="413BEB66" w14:textId="77777777" w:rsidR="00AB63C9" w:rsidRDefault="00AB63C9" w:rsidP="00AB63C9">
      <w:pPr>
        <w:pStyle w:val="LabStepCodeBlockLevel2"/>
      </w:pPr>
      <w:r>
        <w:t>$user = Connect-PowerBIServiceAccount -Credential $credential</w:t>
      </w:r>
    </w:p>
    <w:p w14:paraId="32C28A23" w14:textId="77777777" w:rsidR="00AB63C9" w:rsidRDefault="00AB63C9" w:rsidP="00AB63C9">
      <w:pPr>
        <w:pStyle w:val="LabStepCodeBlockLevel2"/>
      </w:pPr>
    </w:p>
    <w:p w14:paraId="4840BC5A" w14:textId="0F8F1AA7" w:rsidR="00AB63C9" w:rsidRDefault="00AB63C9" w:rsidP="00AB63C9">
      <w:pPr>
        <w:pStyle w:val="LabStepCodeBlockLevel2"/>
      </w:pPr>
      <w:r>
        <w:t>Get-PowerBIWorkspace</w:t>
      </w:r>
    </w:p>
    <w:p w14:paraId="7FFE2373" w14:textId="2C4D8D71" w:rsidR="00AB63C9" w:rsidRDefault="00AB63C9" w:rsidP="00AB63C9">
      <w:pPr>
        <w:pStyle w:val="LabStepNumberedLevel2"/>
      </w:pPr>
      <w:proofErr w:type="spellStart"/>
      <w:r>
        <w:t>sss</w:t>
      </w:r>
      <w:proofErr w:type="spellEnd"/>
    </w:p>
    <w:p w14:paraId="3637FBE5" w14:textId="69105A99" w:rsidR="00AB63C9" w:rsidRDefault="00AB63C9" w:rsidP="00AB63C9">
      <w:pPr>
        <w:pStyle w:val="LabStepScreenshotLevel2"/>
      </w:pPr>
      <w:r>
        <w:drawing>
          <wp:inline distT="0" distB="0" distL="0" distR="0" wp14:anchorId="29D9FEB9" wp14:editId="569E128B">
            <wp:extent cx="3497179" cy="2102517"/>
            <wp:effectExtent l="19050" t="19050" r="273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88" cy="210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7E4E85" w14:textId="6A9899B5" w:rsidR="00AB63C9" w:rsidRDefault="00AB63C9" w:rsidP="00AB63C9">
      <w:pPr>
        <w:pStyle w:val="LabStepNumberedLevel2"/>
      </w:pPr>
      <w:proofErr w:type="spellStart"/>
      <w:r>
        <w:t>sss</w:t>
      </w:r>
      <w:proofErr w:type="spellEnd"/>
    </w:p>
    <w:p w14:paraId="7B4DB314" w14:textId="32CE1EE9" w:rsidR="00AB63C9" w:rsidRDefault="00AB63C9" w:rsidP="00AB63C9">
      <w:pPr>
        <w:pStyle w:val="LabStepCodeBlockLevel2"/>
      </w:pPr>
      <w:r w:rsidRPr="00AB63C9">
        <w:t>Get-PowerBIWorkspace | Format-Table Name, Id</w:t>
      </w:r>
    </w:p>
    <w:p w14:paraId="195F2F1E" w14:textId="6A9FA25D" w:rsidR="00AB63C9" w:rsidRDefault="00AB63C9" w:rsidP="00AB63C9">
      <w:pPr>
        <w:pStyle w:val="LabStepNumberedLevel2"/>
      </w:pPr>
      <w:proofErr w:type="spellStart"/>
      <w:r>
        <w:t>zz</w:t>
      </w:r>
      <w:proofErr w:type="spellEnd"/>
    </w:p>
    <w:p w14:paraId="0924B3E3" w14:textId="5A3F348B" w:rsidR="00AB63C9" w:rsidRDefault="00AB63C9" w:rsidP="00AB63C9">
      <w:pPr>
        <w:pStyle w:val="LabStepScreenshotLevel2"/>
      </w:pPr>
      <w:r>
        <w:lastRenderedPageBreak/>
        <w:drawing>
          <wp:inline distT="0" distB="0" distL="0" distR="0" wp14:anchorId="3385B1E4" wp14:editId="2EDED345">
            <wp:extent cx="4900863" cy="1387216"/>
            <wp:effectExtent l="19050" t="19050" r="1460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04" cy="1391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7F3E4" w14:textId="55C46691" w:rsidR="00AB63C9" w:rsidRDefault="00AB63C9" w:rsidP="00AB63C9">
      <w:pPr>
        <w:pStyle w:val="LabStepNumberedLevel2"/>
      </w:pPr>
      <w:r>
        <w:t>x</w:t>
      </w:r>
    </w:p>
    <w:p w14:paraId="6F714A0C" w14:textId="4C0E5879" w:rsidR="002A3F81" w:rsidRDefault="002A3F81" w:rsidP="002A3F81">
      <w:pPr>
        <w:pStyle w:val="Heading3"/>
      </w:pPr>
      <w:r>
        <w:t xml:space="preserve">Exercise 3: </w:t>
      </w:r>
      <w:r w:rsidR="00AB63C9">
        <w:t>Run Power BI PowerShell Cmdlets at Organization Scope</w:t>
      </w:r>
    </w:p>
    <w:p w14:paraId="6832AE43" w14:textId="77777777" w:rsidR="002A3F81" w:rsidRDefault="002A3F81" w:rsidP="002A3F81">
      <w:pPr>
        <w:pStyle w:val="LabExerciseLeadIn"/>
      </w:pPr>
      <w:r>
        <w:t>In this exercise, xxx.</w:t>
      </w:r>
    </w:p>
    <w:p w14:paraId="7B541C93" w14:textId="77777777" w:rsidR="002A3F81" w:rsidRDefault="002A3F81" w:rsidP="00ED4DCA">
      <w:pPr>
        <w:pStyle w:val="LabStepNumbered"/>
        <w:numPr>
          <w:ilvl w:val="0"/>
          <w:numId w:val="31"/>
        </w:numPr>
      </w:pPr>
      <w:r>
        <w:t>Download the student lab files to a local folder on your developer workstation.</w:t>
      </w:r>
    </w:p>
    <w:p w14:paraId="18BF74BB" w14:textId="6DF5C74A" w:rsidR="002A3F81" w:rsidRDefault="002A3F81" w:rsidP="002A3F81">
      <w:pPr>
        <w:pStyle w:val="Heading3"/>
      </w:pPr>
      <w:r>
        <w:t xml:space="preserve">Exercise 4: </w:t>
      </w:r>
      <w:r w:rsidR="00AB63C9">
        <w:t xml:space="preserve">Write a Script to </w:t>
      </w:r>
      <w:r w:rsidR="00B81F31">
        <w:t>Create Workspaces and Add Workspace Users</w:t>
      </w:r>
    </w:p>
    <w:p w14:paraId="03EDEFFF" w14:textId="77777777" w:rsidR="002A3F81" w:rsidRDefault="002A3F81" w:rsidP="002A3F81">
      <w:pPr>
        <w:pStyle w:val="LabExerciseLeadIn"/>
      </w:pPr>
      <w:r>
        <w:t>In this exercise, xxx.</w:t>
      </w:r>
    </w:p>
    <w:p w14:paraId="5A1CB6BE" w14:textId="77777777" w:rsidR="002A3F81" w:rsidRDefault="002A3F81" w:rsidP="002A3F81">
      <w:pPr>
        <w:pStyle w:val="LabStepNumbered"/>
      </w:pPr>
      <w:r>
        <w:t>Download the student lab files to a local folder on your developer workstation.</w:t>
      </w:r>
    </w:p>
    <w:p w14:paraId="00D4E8F8" w14:textId="09CAFFE7" w:rsidR="00FC2BB4" w:rsidRDefault="002A3F81" w:rsidP="002A3F81">
      <w:pPr>
        <w:pStyle w:val="LabStepNumbered"/>
        <w:numPr>
          <w:ilvl w:val="0"/>
          <w:numId w:val="29"/>
        </w:numPr>
      </w:pPr>
      <w:r>
        <w:t>Create a new top-level folder</w:t>
      </w:r>
    </w:p>
    <w:p w14:paraId="5430933F" w14:textId="08EB56ED" w:rsidR="002A3F81" w:rsidRDefault="002A3F81" w:rsidP="002A3F81">
      <w:pPr>
        <w:pStyle w:val="Heading3"/>
      </w:pPr>
      <w:r>
        <w:t xml:space="preserve">Exercise </w:t>
      </w:r>
      <w:r w:rsidR="00B81F31">
        <w:t>5</w:t>
      </w:r>
      <w:r>
        <w:t xml:space="preserve">: </w:t>
      </w:r>
      <w:r w:rsidR="00B81F31">
        <w:t>Write a Script to Upload and Publish Content</w:t>
      </w:r>
    </w:p>
    <w:p w14:paraId="668DB7CB" w14:textId="77777777" w:rsidR="002A3F81" w:rsidRDefault="002A3F81" w:rsidP="002A3F81">
      <w:pPr>
        <w:pStyle w:val="LabExerciseLeadIn"/>
      </w:pPr>
      <w:r>
        <w:t>In this exercise, xxx.</w:t>
      </w:r>
    </w:p>
    <w:p w14:paraId="65D0D3C4" w14:textId="77777777" w:rsidR="002A3F81" w:rsidRDefault="002A3F81" w:rsidP="002A3F81">
      <w:pPr>
        <w:pStyle w:val="LabStepNumbered"/>
      </w:pPr>
      <w:r>
        <w:t>Download the student lab files to a local folder on your developer workstation.</w:t>
      </w:r>
    </w:p>
    <w:p w14:paraId="1758EB0F" w14:textId="77777777" w:rsidR="002A3F81" w:rsidRDefault="002A3F81" w:rsidP="002A3F81">
      <w:pPr>
        <w:pStyle w:val="LabStepNumbered"/>
        <w:numPr>
          <w:ilvl w:val="0"/>
          <w:numId w:val="29"/>
        </w:numPr>
      </w:pPr>
      <w:r>
        <w:t>Create a new top-level folder</w:t>
      </w:r>
    </w:p>
    <w:p w14:paraId="493E64A8" w14:textId="0F71C67D" w:rsidR="002A3F81" w:rsidRDefault="002A3F81" w:rsidP="002A3F81">
      <w:pPr>
        <w:pStyle w:val="Heading3"/>
      </w:pPr>
      <w:r>
        <w:t xml:space="preserve">Exercise </w:t>
      </w:r>
      <w:r w:rsidR="00B81F31">
        <w:t>6</w:t>
      </w:r>
      <w:r>
        <w:t xml:space="preserve">: </w:t>
      </w:r>
      <w:r w:rsidR="00B81F31">
        <w:t>Write a Script to Patch Datasource Credentials</w:t>
      </w:r>
    </w:p>
    <w:p w14:paraId="79A8626F" w14:textId="77777777" w:rsidR="002A3F81" w:rsidRDefault="002A3F81" w:rsidP="002A3F81">
      <w:pPr>
        <w:pStyle w:val="LabExerciseLeadIn"/>
      </w:pPr>
      <w:r>
        <w:t>In this exercise, xxx.</w:t>
      </w:r>
    </w:p>
    <w:p w14:paraId="4BD5419F" w14:textId="77777777" w:rsidR="002A3F81" w:rsidRDefault="002A3F81" w:rsidP="002A3F81">
      <w:pPr>
        <w:pStyle w:val="LabStepNumbered"/>
      </w:pPr>
      <w:r>
        <w:t>Download the student lab files to a local folder on your developer workstation.</w:t>
      </w:r>
    </w:p>
    <w:p w14:paraId="4F434FFF" w14:textId="77777777" w:rsidR="002A3F81" w:rsidRDefault="002A3F81" w:rsidP="002A3F81">
      <w:pPr>
        <w:pStyle w:val="LabStepNumbered"/>
        <w:numPr>
          <w:ilvl w:val="0"/>
          <w:numId w:val="29"/>
        </w:numPr>
      </w:pPr>
      <w:r>
        <w:t>Create a new top-level folder</w:t>
      </w:r>
    </w:p>
    <w:p w14:paraId="6460BE4E" w14:textId="48685B1A" w:rsidR="002A3F81" w:rsidRDefault="002A3F81" w:rsidP="002A3F81">
      <w:pPr>
        <w:pStyle w:val="Heading3"/>
      </w:pPr>
      <w:r>
        <w:t xml:space="preserve">Exercise </w:t>
      </w:r>
      <w:r w:rsidR="00B81F31">
        <w:t>7</w:t>
      </w:r>
      <w:r>
        <w:t xml:space="preserve">: </w:t>
      </w:r>
      <w:r w:rsidR="00B81F31">
        <w:t>Write a Script to Update Dataset Parameters</w:t>
      </w:r>
    </w:p>
    <w:p w14:paraId="6E7199EA" w14:textId="77777777" w:rsidR="002A3F81" w:rsidRDefault="002A3F81" w:rsidP="002A3F81">
      <w:pPr>
        <w:pStyle w:val="LabExerciseLeadIn"/>
      </w:pPr>
      <w:r>
        <w:t>In this exercise, xxx.</w:t>
      </w:r>
    </w:p>
    <w:p w14:paraId="172A8F36" w14:textId="77777777" w:rsidR="002A3F81" w:rsidRDefault="002A3F81" w:rsidP="002A3F81">
      <w:pPr>
        <w:pStyle w:val="LabStepNumbered"/>
      </w:pPr>
      <w:r>
        <w:t>Download the student lab files to a local folder on your developer workstation.</w:t>
      </w:r>
    </w:p>
    <w:p w14:paraId="56C4BEFE" w14:textId="77777777" w:rsidR="002A3F81" w:rsidRDefault="002A3F81" w:rsidP="002A3F81">
      <w:pPr>
        <w:pStyle w:val="LabStepNumbered"/>
        <w:numPr>
          <w:ilvl w:val="0"/>
          <w:numId w:val="29"/>
        </w:numPr>
      </w:pPr>
      <w:r>
        <w:t>Create a new top-level folder</w:t>
      </w:r>
    </w:p>
    <w:p w14:paraId="4BD29702" w14:textId="6A4C36B3" w:rsidR="008C50CE" w:rsidRDefault="008C50CE" w:rsidP="008C50CE">
      <w:pPr>
        <w:pStyle w:val="Heading3"/>
      </w:pPr>
      <w:r>
        <w:t>Exercise 8: Write a Script that Exports Power BI Activity Events</w:t>
      </w:r>
    </w:p>
    <w:p w14:paraId="68F7F533" w14:textId="77777777" w:rsidR="008C50CE" w:rsidRDefault="008C50CE" w:rsidP="008C50CE">
      <w:pPr>
        <w:pStyle w:val="LabExerciseLeadIn"/>
      </w:pPr>
      <w:r>
        <w:t>In this exercise, xxx.</w:t>
      </w:r>
    </w:p>
    <w:p w14:paraId="0B869EB1" w14:textId="77777777" w:rsidR="008C50CE" w:rsidRDefault="008C50CE" w:rsidP="008C50CE">
      <w:pPr>
        <w:pStyle w:val="LabStepNumbered"/>
        <w:numPr>
          <w:ilvl w:val="0"/>
          <w:numId w:val="33"/>
        </w:numPr>
      </w:pPr>
      <w:r>
        <w:t>Download the student lab files to a local folder on your developer workstation.</w:t>
      </w:r>
    </w:p>
    <w:p w14:paraId="468294C3" w14:textId="77777777" w:rsidR="008C50CE" w:rsidRDefault="008C50CE" w:rsidP="008C50CE">
      <w:pPr>
        <w:pStyle w:val="LabStepNumbered"/>
        <w:numPr>
          <w:ilvl w:val="0"/>
          <w:numId w:val="29"/>
        </w:numPr>
      </w:pPr>
      <w:r>
        <w:t>Create a new top-level folder</w:t>
      </w:r>
    </w:p>
    <w:p w14:paraId="54DFEED6" w14:textId="65F85194" w:rsidR="002A3F81" w:rsidRDefault="002A3F81" w:rsidP="002A3F81">
      <w:pPr>
        <w:pStyle w:val="Heading3"/>
      </w:pPr>
      <w:r>
        <w:t xml:space="preserve">Exercise </w:t>
      </w:r>
      <w:r w:rsidR="008C50CE">
        <w:t>9</w:t>
      </w:r>
      <w:r>
        <w:t xml:space="preserve">: </w:t>
      </w:r>
      <w:r w:rsidR="00B81F31">
        <w:t>Write a Script that Runs as a Service Principal</w:t>
      </w:r>
    </w:p>
    <w:p w14:paraId="2DDA7C68" w14:textId="77777777" w:rsidR="002A3F81" w:rsidRDefault="002A3F81" w:rsidP="002A3F81">
      <w:pPr>
        <w:pStyle w:val="LabExerciseLeadIn"/>
      </w:pPr>
      <w:r>
        <w:t>In this exercise, xxx.</w:t>
      </w:r>
    </w:p>
    <w:p w14:paraId="31E37481" w14:textId="654D2C50" w:rsidR="002A3F81" w:rsidRDefault="008C50CE" w:rsidP="008C50CE">
      <w:pPr>
        <w:pStyle w:val="LabStepNumbered"/>
        <w:numPr>
          <w:ilvl w:val="0"/>
          <w:numId w:val="32"/>
        </w:numPr>
      </w:pPr>
      <w:proofErr w:type="spellStart"/>
      <w:r>
        <w:t>sssss</w:t>
      </w:r>
      <w:proofErr w:type="spellEnd"/>
    </w:p>
    <w:p w14:paraId="7DF940B7" w14:textId="72DE25B0" w:rsidR="002A3F81" w:rsidRDefault="008C50CE" w:rsidP="002A3F81">
      <w:pPr>
        <w:pStyle w:val="LabStepNumbered"/>
        <w:numPr>
          <w:ilvl w:val="0"/>
          <w:numId w:val="29"/>
        </w:numPr>
      </w:pPr>
      <w:r w:rsidRPr="008C50CE">
        <w:lastRenderedPageBreak/>
        <w:t>Takeover and Refresh a Dataset as Service Principal</w:t>
      </w:r>
    </w:p>
    <w:p w14:paraId="6D98CF94" w14:textId="120BEB19" w:rsidR="002A3F81" w:rsidRDefault="002A3F81" w:rsidP="002A3F81">
      <w:pPr>
        <w:pStyle w:val="Heading3"/>
      </w:pPr>
      <w:r>
        <w:t xml:space="preserve">Exercise </w:t>
      </w:r>
      <w:r w:rsidR="00B81F31">
        <w:t>10</w:t>
      </w:r>
      <w:r>
        <w:t xml:space="preserve">: </w:t>
      </w:r>
      <w:r w:rsidR="00B81F31">
        <w:t>Write a Script to Import a Dataflow</w:t>
      </w:r>
    </w:p>
    <w:p w14:paraId="1A604699" w14:textId="77777777" w:rsidR="002A3F81" w:rsidRDefault="002A3F81" w:rsidP="002A3F81">
      <w:pPr>
        <w:pStyle w:val="LabExerciseLeadIn"/>
      </w:pPr>
      <w:r>
        <w:t>In this exercise, xxx.</w:t>
      </w:r>
    </w:p>
    <w:p w14:paraId="7A81095C" w14:textId="77777777" w:rsidR="002A3F81" w:rsidRDefault="002A3F81" w:rsidP="002A3F81">
      <w:pPr>
        <w:pStyle w:val="LabStepNumbered"/>
      </w:pPr>
      <w:r>
        <w:t>Download the student lab files to a local folder on your developer workstation.</w:t>
      </w:r>
    </w:p>
    <w:p w14:paraId="43510DF3" w14:textId="77777777" w:rsidR="002A3F81" w:rsidRDefault="002A3F81" w:rsidP="002A3F81">
      <w:pPr>
        <w:pStyle w:val="LabStepNumbered"/>
        <w:numPr>
          <w:ilvl w:val="0"/>
          <w:numId w:val="29"/>
        </w:numPr>
      </w:pPr>
      <w:r>
        <w:t>Create a new top-level folder</w:t>
      </w:r>
    </w:p>
    <w:p w14:paraId="4BC809E6" w14:textId="77777777" w:rsidR="002A3F81" w:rsidRDefault="002A3F81" w:rsidP="002A3F81">
      <w:pPr>
        <w:pStyle w:val="LabStepNumbered"/>
        <w:numPr>
          <w:ilvl w:val="0"/>
          <w:numId w:val="29"/>
        </w:numPr>
      </w:pPr>
    </w:p>
    <w:sectPr w:rsidR="002A3F81" w:rsidSect="00487314">
      <w:headerReference w:type="default" r:id="rId22"/>
      <w:footerReference w:type="default" r:id="rId23"/>
      <w:headerReference w:type="first" r:id="rId24"/>
      <w:footerReference w:type="first" r:id="rId2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4DEC" w14:textId="77777777" w:rsidR="00B847FE" w:rsidRDefault="00B847FE" w:rsidP="005F53BE">
      <w:pPr>
        <w:spacing w:before="0" w:after="0"/>
      </w:pPr>
      <w:r>
        <w:separator/>
      </w:r>
    </w:p>
  </w:endnote>
  <w:endnote w:type="continuationSeparator" w:id="0">
    <w:p w14:paraId="212DE375" w14:textId="77777777" w:rsidR="00B847FE" w:rsidRDefault="00B847FE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AA96B" w14:textId="222AB2E7" w:rsidR="00EB204A" w:rsidRPr="00487314" w:rsidRDefault="00EB204A" w:rsidP="00487314">
    <w:pPr>
      <w:pStyle w:val="Footer"/>
      <w:pBdr>
        <w:top w:val="single" w:sz="4" w:space="0" w:color="auto"/>
      </w:pBdr>
    </w:pPr>
    <w:r>
      <w:t>© Power BI Dev Camp. 2020.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29EA0" w14:textId="66E50993" w:rsidR="00EB204A" w:rsidRPr="00487314" w:rsidRDefault="00EB204A" w:rsidP="00487314">
    <w:pPr>
      <w:pStyle w:val="Footer"/>
      <w:pBdr>
        <w:top w:val="single" w:sz="4" w:space="0" w:color="auto"/>
      </w:pBdr>
    </w:pPr>
    <w:r>
      <w:t>© Power BI Dev Camp. 2020.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04366" w14:textId="77777777" w:rsidR="00B847FE" w:rsidRDefault="00B847FE" w:rsidP="005F53BE">
      <w:pPr>
        <w:spacing w:before="0" w:after="0"/>
      </w:pPr>
      <w:r>
        <w:separator/>
      </w:r>
    </w:p>
  </w:footnote>
  <w:footnote w:type="continuationSeparator" w:id="0">
    <w:p w14:paraId="39C13B0A" w14:textId="77777777" w:rsidR="00B847FE" w:rsidRDefault="00B847FE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70944" w14:textId="1264FE3D" w:rsidR="00EB204A" w:rsidRPr="009F40E8" w:rsidRDefault="00EB204A" w:rsidP="009F40E8">
    <w:pPr>
      <w:pStyle w:val="Header"/>
      <w:pBdr>
        <w:bottom w:val="single" w:sz="4" w:space="0" w:color="auto"/>
      </w:pBdr>
      <w:spacing w:before="240"/>
    </w:pPr>
    <w:r>
      <w:t xml:space="preserve">Power BI Dev Camp Tutorial: </w:t>
    </w:r>
    <w:r w:rsidRPr="00B25BDB">
      <w:t>Developing for Power BI using .NET Core</w:t>
    </w:r>
    <w:r>
      <w:tab/>
    </w:r>
    <w:r>
      <w:tab/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2254F9">
      <w:rPr>
        <w:rFonts w:cs="Arial"/>
        <w:noProof/>
      </w:rPr>
      <w:t>Sep 14, 2020</w:t>
    </w:r>
    <w:r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CFCB7" w14:textId="77777777" w:rsidR="00EB204A" w:rsidRDefault="00EB204A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D9D4E80"/>
    <w:multiLevelType w:val="hybridMultilevel"/>
    <w:tmpl w:val="F26250C6"/>
    <w:lvl w:ilvl="0" w:tplc="D194A6F6">
      <w:start w:val="1"/>
      <w:numFmt w:val="decimal"/>
      <w:pStyle w:val="CKNumbering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5182533"/>
    <w:multiLevelType w:val="hybridMultilevel"/>
    <w:tmpl w:val="F028CADC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43600E02"/>
    <w:multiLevelType w:val="hybridMultilevel"/>
    <w:tmpl w:val="4E1ABA5C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4A0B5E57"/>
    <w:multiLevelType w:val="multilevel"/>
    <w:tmpl w:val="18A86DA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532A2DB1"/>
    <w:multiLevelType w:val="hybridMultilevel"/>
    <w:tmpl w:val="D0D4FFFA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</w:num>
  <w:num w:numId="5">
    <w:abstractNumId w:val="26"/>
  </w:num>
  <w:num w:numId="6">
    <w:abstractNumId w:val="29"/>
  </w:num>
  <w:num w:numId="7">
    <w:abstractNumId w:val="35"/>
  </w:num>
  <w:num w:numId="8">
    <w:abstractNumId w:val="17"/>
  </w:num>
  <w:num w:numId="9">
    <w:abstractNumId w:val="23"/>
  </w:num>
  <w:num w:numId="10">
    <w:abstractNumId w:val="18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5"/>
  <w:proofState w:spelling="clean"/>
  <w:attachedTemplate r:id="rId1"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A3A"/>
    <w:rsid w:val="00001E05"/>
    <w:rsid w:val="000046EA"/>
    <w:rsid w:val="000071BB"/>
    <w:rsid w:val="00007933"/>
    <w:rsid w:val="00011631"/>
    <w:rsid w:val="000127E2"/>
    <w:rsid w:val="0001363B"/>
    <w:rsid w:val="000155FA"/>
    <w:rsid w:val="00015FD8"/>
    <w:rsid w:val="00016A83"/>
    <w:rsid w:val="00022C91"/>
    <w:rsid w:val="00023505"/>
    <w:rsid w:val="0002473A"/>
    <w:rsid w:val="00024F61"/>
    <w:rsid w:val="0002542B"/>
    <w:rsid w:val="00030B2B"/>
    <w:rsid w:val="00032D30"/>
    <w:rsid w:val="000336A3"/>
    <w:rsid w:val="00033C08"/>
    <w:rsid w:val="00033C7B"/>
    <w:rsid w:val="00034C21"/>
    <w:rsid w:val="00034CA2"/>
    <w:rsid w:val="000350AF"/>
    <w:rsid w:val="00036AE4"/>
    <w:rsid w:val="00045945"/>
    <w:rsid w:val="00046935"/>
    <w:rsid w:val="00047510"/>
    <w:rsid w:val="0005217D"/>
    <w:rsid w:val="0005266B"/>
    <w:rsid w:val="00053A7D"/>
    <w:rsid w:val="00054009"/>
    <w:rsid w:val="000548FF"/>
    <w:rsid w:val="00054B68"/>
    <w:rsid w:val="000554CF"/>
    <w:rsid w:val="000558F2"/>
    <w:rsid w:val="00056E53"/>
    <w:rsid w:val="00060030"/>
    <w:rsid w:val="0006039A"/>
    <w:rsid w:val="00060B64"/>
    <w:rsid w:val="000617E1"/>
    <w:rsid w:val="00061EB5"/>
    <w:rsid w:val="00062BA2"/>
    <w:rsid w:val="00067618"/>
    <w:rsid w:val="00067C20"/>
    <w:rsid w:val="00072406"/>
    <w:rsid w:val="00073006"/>
    <w:rsid w:val="0007718C"/>
    <w:rsid w:val="000777A2"/>
    <w:rsid w:val="00080722"/>
    <w:rsid w:val="000814F2"/>
    <w:rsid w:val="000849A0"/>
    <w:rsid w:val="00084C25"/>
    <w:rsid w:val="00085203"/>
    <w:rsid w:val="000873D6"/>
    <w:rsid w:val="00090743"/>
    <w:rsid w:val="00090F46"/>
    <w:rsid w:val="00092316"/>
    <w:rsid w:val="00092B50"/>
    <w:rsid w:val="00092D8E"/>
    <w:rsid w:val="00093501"/>
    <w:rsid w:val="00095774"/>
    <w:rsid w:val="000972E3"/>
    <w:rsid w:val="000A14CA"/>
    <w:rsid w:val="000A2C85"/>
    <w:rsid w:val="000A2E37"/>
    <w:rsid w:val="000A7C85"/>
    <w:rsid w:val="000B135B"/>
    <w:rsid w:val="000B28AF"/>
    <w:rsid w:val="000B35FE"/>
    <w:rsid w:val="000B484D"/>
    <w:rsid w:val="000B5799"/>
    <w:rsid w:val="000B7129"/>
    <w:rsid w:val="000C0156"/>
    <w:rsid w:val="000C0A10"/>
    <w:rsid w:val="000C21BC"/>
    <w:rsid w:val="000C2397"/>
    <w:rsid w:val="000C3850"/>
    <w:rsid w:val="000C6384"/>
    <w:rsid w:val="000C781C"/>
    <w:rsid w:val="000C7F80"/>
    <w:rsid w:val="000D1A3F"/>
    <w:rsid w:val="000D24B0"/>
    <w:rsid w:val="000D3453"/>
    <w:rsid w:val="000D495D"/>
    <w:rsid w:val="000E0626"/>
    <w:rsid w:val="000E3CB1"/>
    <w:rsid w:val="000E688E"/>
    <w:rsid w:val="000F1017"/>
    <w:rsid w:val="000F18E2"/>
    <w:rsid w:val="000F1DBF"/>
    <w:rsid w:val="000F29D6"/>
    <w:rsid w:val="000F45CB"/>
    <w:rsid w:val="000F578F"/>
    <w:rsid w:val="000F5EF5"/>
    <w:rsid w:val="000F7037"/>
    <w:rsid w:val="00100933"/>
    <w:rsid w:val="00102BA7"/>
    <w:rsid w:val="00103AAE"/>
    <w:rsid w:val="00106234"/>
    <w:rsid w:val="0010781C"/>
    <w:rsid w:val="00107C4A"/>
    <w:rsid w:val="00110435"/>
    <w:rsid w:val="00112856"/>
    <w:rsid w:val="00114352"/>
    <w:rsid w:val="00116815"/>
    <w:rsid w:val="00116A77"/>
    <w:rsid w:val="001170EA"/>
    <w:rsid w:val="00120A8D"/>
    <w:rsid w:val="00120F21"/>
    <w:rsid w:val="00121624"/>
    <w:rsid w:val="0012178F"/>
    <w:rsid w:val="00121A18"/>
    <w:rsid w:val="00123058"/>
    <w:rsid w:val="00125E3E"/>
    <w:rsid w:val="00125F2B"/>
    <w:rsid w:val="00127F8F"/>
    <w:rsid w:val="00131331"/>
    <w:rsid w:val="00132AFF"/>
    <w:rsid w:val="00132F2A"/>
    <w:rsid w:val="001330ED"/>
    <w:rsid w:val="00133DF4"/>
    <w:rsid w:val="00134B8A"/>
    <w:rsid w:val="00135C06"/>
    <w:rsid w:val="00135C15"/>
    <w:rsid w:val="00136B0C"/>
    <w:rsid w:val="0013748F"/>
    <w:rsid w:val="0013779A"/>
    <w:rsid w:val="00140E17"/>
    <w:rsid w:val="00141075"/>
    <w:rsid w:val="001421FC"/>
    <w:rsid w:val="00145170"/>
    <w:rsid w:val="00145F55"/>
    <w:rsid w:val="001473E0"/>
    <w:rsid w:val="00150C7F"/>
    <w:rsid w:val="0015183C"/>
    <w:rsid w:val="00152126"/>
    <w:rsid w:val="001532CD"/>
    <w:rsid w:val="00154292"/>
    <w:rsid w:val="00155501"/>
    <w:rsid w:val="00156018"/>
    <w:rsid w:val="00157C36"/>
    <w:rsid w:val="00163E32"/>
    <w:rsid w:val="001649A6"/>
    <w:rsid w:val="00171F76"/>
    <w:rsid w:val="00172050"/>
    <w:rsid w:val="00172E71"/>
    <w:rsid w:val="00174AC7"/>
    <w:rsid w:val="00177880"/>
    <w:rsid w:val="00180351"/>
    <w:rsid w:val="00180979"/>
    <w:rsid w:val="00181625"/>
    <w:rsid w:val="001827DD"/>
    <w:rsid w:val="00183FF0"/>
    <w:rsid w:val="0018695F"/>
    <w:rsid w:val="001869FD"/>
    <w:rsid w:val="00186D19"/>
    <w:rsid w:val="001874CD"/>
    <w:rsid w:val="00187809"/>
    <w:rsid w:val="0019043E"/>
    <w:rsid w:val="001908A7"/>
    <w:rsid w:val="0019184F"/>
    <w:rsid w:val="0019351B"/>
    <w:rsid w:val="00193CD0"/>
    <w:rsid w:val="001940C9"/>
    <w:rsid w:val="00194359"/>
    <w:rsid w:val="00194663"/>
    <w:rsid w:val="00195940"/>
    <w:rsid w:val="001A07AE"/>
    <w:rsid w:val="001A1FF3"/>
    <w:rsid w:val="001A2086"/>
    <w:rsid w:val="001A3B6F"/>
    <w:rsid w:val="001A3D76"/>
    <w:rsid w:val="001A56A0"/>
    <w:rsid w:val="001A5B4D"/>
    <w:rsid w:val="001A669D"/>
    <w:rsid w:val="001B1613"/>
    <w:rsid w:val="001B1F8C"/>
    <w:rsid w:val="001B4A5E"/>
    <w:rsid w:val="001B585F"/>
    <w:rsid w:val="001B64BC"/>
    <w:rsid w:val="001B6FED"/>
    <w:rsid w:val="001C003E"/>
    <w:rsid w:val="001C0233"/>
    <w:rsid w:val="001C040C"/>
    <w:rsid w:val="001C0BF6"/>
    <w:rsid w:val="001C292C"/>
    <w:rsid w:val="001C2F6C"/>
    <w:rsid w:val="001C3120"/>
    <w:rsid w:val="001C3196"/>
    <w:rsid w:val="001C3615"/>
    <w:rsid w:val="001C4505"/>
    <w:rsid w:val="001C585C"/>
    <w:rsid w:val="001C5908"/>
    <w:rsid w:val="001C66E3"/>
    <w:rsid w:val="001C6B59"/>
    <w:rsid w:val="001C6D49"/>
    <w:rsid w:val="001C7007"/>
    <w:rsid w:val="001C7FE3"/>
    <w:rsid w:val="001D0853"/>
    <w:rsid w:val="001D116E"/>
    <w:rsid w:val="001D2760"/>
    <w:rsid w:val="001D68FA"/>
    <w:rsid w:val="001E22AC"/>
    <w:rsid w:val="001E2C1E"/>
    <w:rsid w:val="001E3210"/>
    <w:rsid w:val="001E4387"/>
    <w:rsid w:val="001E46D2"/>
    <w:rsid w:val="001F0216"/>
    <w:rsid w:val="001F0932"/>
    <w:rsid w:val="001F10BC"/>
    <w:rsid w:val="001F46E0"/>
    <w:rsid w:val="001F57CF"/>
    <w:rsid w:val="00200530"/>
    <w:rsid w:val="00201CFB"/>
    <w:rsid w:val="0020234B"/>
    <w:rsid w:val="00205752"/>
    <w:rsid w:val="00206E85"/>
    <w:rsid w:val="002072F2"/>
    <w:rsid w:val="002123ED"/>
    <w:rsid w:val="00213635"/>
    <w:rsid w:val="00215AE7"/>
    <w:rsid w:val="00216742"/>
    <w:rsid w:val="00217810"/>
    <w:rsid w:val="002179FD"/>
    <w:rsid w:val="00221D58"/>
    <w:rsid w:val="00223129"/>
    <w:rsid w:val="00223B5C"/>
    <w:rsid w:val="00225499"/>
    <w:rsid w:val="002254F9"/>
    <w:rsid w:val="00226DAD"/>
    <w:rsid w:val="00227DA7"/>
    <w:rsid w:val="0023169D"/>
    <w:rsid w:val="00232405"/>
    <w:rsid w:val="00233079"/>
    <w:rsid w:val="00234E10"/>
    <w:rsid w:val="0023566E"/>
    <w:rsid w:val="00236C7E"/>
    <w:rsid w:val="002373DB"/>
    <w:rsid w:val="00242233"/>
    <w:rsid w:val="00242F0F"/>
    <w:rsid w:val="00244A11"/>
    <w:rsid w:val="002536F0"/>
    <w:rsid w:val="002545EB"/>
    <w:rsid w:val="002608D8"/>
    <w:rsid w:val="00261713"/>
    <w:rsid w:val="00261AC0"/>
    <w:rsid w:val="00262CC6"/>
    <w:rsid w:val="00262DBD"/>
    <w:rsid w:val="00263049"/>
    <w:rsid w:val="00264608"/>
    <w:rsid w:val="00265616"/>
    <w:rsid w:val="00265C94"/>
    <w:rsid w:val="00266969"/>
    <w:rsid w:val="0026702F"/>
    <w:rsid w:val="002673D6"/>
    <w:rsid w:val="00267792"/>
    <w:rsid w:val="00271B7A"/>
    <w:rsid w:val="00272913"/>
    <w:rsid w:val="00274354"/>
    <w:rsid w:val="002745E8"/>
    <w:rsid w:val="002748A7"/>
    <w:rsid w:val="00274B27"/>
    <w:rsid w:val="00280CA3"/>
    <w:rsid w:val="00281406"/>
    <w:rsid w:val="00281845"/>
    <w:rsid w:val="00284833"/>
    <w:rsid w:val="00285084"/>
    <w:rsid w:val="00286C3A"/>
    <w:rsid w:val="002876CA"/>
    <w:rsid w:val="00291296"/>
    <w:rsid w:val="002926CB"/>
    <w:rsid w:val="00293D68"/>
    <w:rsid w:val="00294F7F"/>
    <w:rsid w:val="002958A2"/>
    <w:rsid w:val="0029599F"/>
    <w:rsid w:val="002A3000"/>
    <w:rsid w:val="002A3258"/>
    <w:rsid w:val="002A3F81"/>
    <w:rsid w:val="002A491E"/>
    <w:rsid w:val="002B0096"/>
    <w:rsid w:val="002B117A"/>
    <w:rsid w:val="002B38E0"/>
    <w:rsid w:val="002B3BE7"/>
    <w:rsid w:val="002B4C29"/>
    <w:rsid w:val="002B69D8"/>
    <w:rsid w:val="002B6BAD"/>
    <w:rsid w:val="002B6CF5"/>
    <w:rsid w:val="002C045F"/>
    <w:rsid w:val="002C133F"/>
    <w:rsid w:val="002C1AA2"/>
    <w:rsid w:val="002C1BA1"/>
    <w:rsid w:val="002C25FF"/>
    <w:rsid w:val="002C2EA8"/>
    <w:rsid w:val="002C3A88"/>
    <w:rsid w:val="002C4182"/>
    <w:rsid w:val="002C4E4B"/>
    <w:rsid w:val="002C60D6"/>
    <w:rsid w:val="002D0086"/>
    <w:rsid w:val="002D0804"/>
    <w:rsid w:val="002D0C4B"/>
    <w:rsid w:val="002D1008"/>
    <w:rsid w:val="002D2FBA"/>
    <w:rsid w:val="002D3A63"/>
    <w:rsid w:val="002E1583"/>
    <w:rsid w:val="002E16E5"/>
    <w:rsid w:val="002E1D2C"/>
    <w:rsid w:val="002E1E3E"/>
    <w:rsid w:val="002E2503"/>
    <w:rsid w:val="002E252E"/>
    <w:rsid w:val="002E4299"/>
    <w:rsid w:val="002E5A9E"/>
    <w:rsid w:val="002E7027"/>
    <w:rsid w:val="002F12D8"/>
    <w:rsid w:val="002F5169"/>
    <w:rsid w:val="002F736D"/>
    <w:rsid w:val="00300A8E"/>
    <w:rsid w:val="00303323"/>
    <w:rsid w:val="00305662"/>
    <w:rsid w:val="00305C45"/>
    <w:rsid w:val="0030672C"/>
    <w:rsid w:val="00307E96"/>
    <w:rsid w:val="00312488"/>
    <w:rsid w:val="00313023"/>
    <w:rsid w:val="00313146"/>
    <w:rsid w:val="003159F1"/>
    <w:rsid w:val="00320B47"/>
    <w:rsid w:val="00321356"/>
    <w:rsid w:val="00321DB1"/>
    <w:rsid w:val="003220EC"/>
    <w:rsid w:val="0032496A"/>
    <w:rsid w:val="00333C3E"/>
    <w:rsid w:val="00334FC6"/>
    <w:rsid w:val="00335471"/>
    <w:rsid w:val="003354D5"/>
    <w:rsid w:val="003354EC"/>
    <w:rsid w:val="00337507"/>
    <w:rsid w:val="00337DF2"/>
    <w:rsid w:val="00337E40"/>
    <w:rsid w:val="003400C0"/>
    <w:rsid w:val="00340322"/>
    <w:rsid w:val="00341252"/>
    <w:rsid w:val="003416BE"/>
    <w:rsid w:val="003419B7"/>
    <w:rsid w:val="00341DDF"/>
    <w:rsid w:val="00342D61"/>
    <w:rsid w:val="00342E8B"/>
    <w:rsid w:val="0034381F"/>
    <w:rsid w:val="00344B71"/>
    <w:rsid w:val="003470CE"/>
    <w:rsid w:val="0035010A"/>
    <w:rsid w:val="00352060"/>
    <w:rsid w:val="00352D30"/>
    <w:rsid w:val="0035409F"/>
    <w:rsid w:val="003558AA"/>
    <w:rsid w:val="00357410"/>
    <w:rsid w:val="003602CE"/>
    <w:rsid w:val="00360F68"/>
    <w:rsid w:val="00361F14"/>
    <w:rsid w:val="003634F5"/>
    <w:rsid w:val="00364F73"/>
    <w:rsid w:val="00366AE0"/>
    <w:rsid w:val="00370147"/>
    <w:rsid w:val="00371551"/>
    <w:rsid w:val="003727D9"/>
    <w:rsid w:val="00374BC2"/>
    <w:rsid w:val="003770A6"/>
    <w:rsid w:val="0038066B"/>
    <w:rsid w:val="00381C23"/>
    <w:rsid w:val="0038219D"/>
    <w:rsid w:val="00383A65"/>
    <w:rsid w:val="00387BAE"/>
    <w:rsid w:val="003900AE"/>
    <w:rsid w:val="003911B8"/>
    <w:rsid w:val="00391900"/>
    <w:rsid w:val="00391927"/>
    <w:rsid w:val="003920DE"/>
    <w:rsid w:val="0039236A"/>
    <w:rsid w:val="00393265"/>
    <w:rsid w:val="003937D2"/>
    <w:rsid w:val="0039562B"/>
    <w:rsid w:val="00395D25"/>
    <w:rsid w:val="003A04A1"/>
    <w:rsid w:val="003A0D6C"/>
    <w:rsid w:val="003A0E6B"/>
    <w:rsid w:val="003A214A"/>
    <w:rsid w:val="003A2FEB"/>
    <w:rsid w:val="003A304E"/>
    <w:rsid w:val="003A47B7"/>
    <w:rsid w:val="003A5E89"/>
    <w:rsid w:val="003A72DC"/>
    <w:rsid w:val="003B05E5"/>
    <w:rsid w:val="003B10B6"/>
    <w:rsid w:val="003B1AD2"/>
    <w:rsid w:val="003B1E26"/>
    <w:rsid w:val="003B212D"/>
    <w:rsid w:val="003B399A"/>
    <w:rsid w:val="003B4897"/>
    <w:rsid w:val="003B57CB"/>
    <w:rsid w:val="003C0138"/>
    <w:rsid w:val="003C0BB4"/>
    <w:rsid w:val="003C1022"/>
    <w:rsid w:val="003C3D7C"/>
    <w:rsid w:val="003C6081"/>
    <w:rsid w:val="003C6367"/>
    <w:rsid w:val="003C675A"/>
    <w:rsid w:val="003C6DDF"/>
    <w:rsid w:val="003D255D"/>
    <w:rsid w:val="003D263C"/>
    <w:rsid w:val="003D29F1"/>
    <w:rsid w:val="003D5448"/>
    <w:rsid w:val="003D5E90"/>
    <w:rsid w:val="003D6ED3"/>
    <w:rsid w:val="003D7129"/>
    <w:rsid w:val="003E19F8"/>
    <w:rsid w:val="003E2516"/>
    <w:rsid w:val="003E2F99"/>
    <w:rsid w:val="003E3577"/>
    <w:rsid w:val="003E3F8A"/>
    <w:rsid w:val="003E592A"/>
    <w:rsid w:val="003E595B"/>
    <w:rsid w:val="003E65C4"/>
    <w:rsid w:val="003E721A"/>
    <w:rsid w:val="003E77A9"/>
    <w:rsid w:val="003F27F8"/>
    <w:rsid w:val="003F39EF"/>
    <w:rsid w:val="003F3C48"/>
    <w:rsid w:val="003F41C1"/>
    <w:rsid w:val="003F4456"/>
    <w:rsid w:val="003F5A08"/>
    <w:rsid w:val="003F5DDF"/>
    <w:rsid w:val="003F604C"/>
    <w:rsid w:val="0040057E"/>
    <w:rsid w:val="0040139B"/>
    <w:rsid w:val="00401495"/>
    <w:rsid w:val="00404A89"/>
    <w:rsid w:val="00405E7B"/>
    <w:rsid w:val="00407F37"/>
    <w:rsid w:val="00410299"/>
    <w:rsid w:val="0041058B"/>
    <w:rsid w:val="004118CE"/>
    <w:rsid w:val="00413348"/>
    <w:rsid w:val="00415448"/>
    <w:rsid w:val="0042254E"/>
    <w:rsid w:val="00424690"/>
    <w:rsid w:val="00424721"/>
    <w:rsid w:val="0042643C"/>
    <w:rsid w:val="00427863"/>
    <w:rsid w:val="00427912"/>
    <w:rsid w:val="00430229"/>
    <w:rsid w:val="00431623"/>
    <w:rsid w:val="004333F9"/>
    <w:rsid w:val="004346F3"/>
    <w:rsid w:val="004420A7"/>
    <w:rsid w:val="00444CF0"/>
    <w:rsid w:val="004462EA"/>
    <w:rsid w:val="00446CE4"/>
    <w:rsid w:val="004518D8"/>
    <w:rsid w:val="00452607"/>
    <w:rsid w:val="004566A1"/>
    <w:rsid w:val="00456D01"/>
    <w:rsid w:val="00457FB5"/>
    <w:rsid w:val="00461D94"/>
    <w:rsid w:val="00464FC5"/>
    <w:rsid w:val="0046775D"/>
    <w:rsid w:val="004715FC"/>
    <w:rsid w:val="004758E3"/>
    <w:rsid w:val="00476005"/>
    <w:rsid w:val="00477185"/>
    <w:rsid w:val="0048025F"/>
    <w:rsid w:val="00480CF4"/>
    <w:rsid w:val="00482A9B"/>
    <w:rsid w:val="00483215"/>
    <w:rsid w:val="004863DD"/>
    <w:rsid w:val="00487314"/>
    <w:rsid w:val="0048783D"/>
    <w:rsid w:val="0049135E"/>
    <w:rsid w:val="00491F98"/>
    <w:rsid w:val="00492638"/>
    <w:rsid w:val="004943C6"/>
    <w:rsid w:val="0049493B"/>
    <w:rsid w:val="004951A6"/>
    <w:rsid w:val="004965C8"/>
    <w:rsid w:val="0049713D"/>
    <w:rsid w:val="004976B0"/>
    <w:rsid w:val="004A225A"/>
    <w:rsid w:val="004A226E"/>
    <w:rsid w:val="004A2310"/>
    <w:rsid w:val="004A2CB8"/>
    <w:rsid w:val="004A4DC4"/>
    <w:rsid w:val="004A53A4"/>
    <w:rsid w:val="004A5451"/>
    <w:rsid w:val="004A5505"/>
    <w:rsid w:val="004A6095"/>
    <w:rsid w:val="004A71F8"/>
    <w:rsid w:val="004A7251"/>
    <w:rsid w:val="004A7A93"/>
    <w:rsid w:val="004B10B1"/>
    <w:rsid w:val="004B3E8C"/>
    <w:rsid w:val="004B452F"/>
    <w:rsid w:val="004B50DD"/>
    <w:rsid w:val="004B58CE"/>
    <w:rsid w:val="004B5AAA"/>
    <w:rsid w:val="004B6486"/>
    <w:rsid w:val="004B6910"/>
    <w:rsid w:val="004C031C"/>
    <w:rsid w:val="004C054C"/>
    <w:rsid w:val="004C058A"/>
    <w:rsid w:val="004C0D88"/>
    <w:rsid w:val="004C14ED"/>
    <w:rsid w:val="004C274C"/>
    <w:rsid w:val="004C42B6"/>
    <w:rsid w:val="004C602C"/>
    <w:rsid w:val="004C7C0D"/>
    <w:rsid w:val="004D23C6"/>
    <w:rsid w:val="004D42AC"/>
    <w:rsid w:val="004D4396"/>
    <w:rsid w:val="004D453C"/>
    <w:rsid w:val="004D4832"/>
    <w:rsid w:val="004D49FC"/>
    <w:rsid w:val="004D525D"/>
    <w:rsid w:val="004D5326"/>
    <w:rsid w:val="004D5975"/>
    <w:rsid w:val="004E550D"/>
    <w:rsid w:val="004E6FAB"/>
    <w:rsid w:val="004F0A01"/>
    <w:rsid w:val="004F2A46"/>
    <w:rsid w:val="004F5378"/>
    <w:rsid w:val="004F7861"/>
    <w:rsid w:val="004F795A"/>
    <w:rsid w:val="00504F6D"/>
    <w:rsid w:val="005079D8"/>
    <w:rsid w:val="00510744"/>
    <w:rsid w:val="00511CE6"/>
    <w:rsid w:val="005125ED"/>
    <w:rsid w:val="00512CF9"/>
    <w:rsid w:val="00514459"/>
    <w:rsid w:val="00514D6E"/>
    <w:rsid w:val="0051627F"/>
    <w:rsid w:val="0052080C"/>
    <w:rsid w:val="00524DE3"/>
    <w:rsid w:val="00526656"/>
    <w:rsid w:val="0052735E"/>
    <w:rsid w:val="00527FD2"/>
    <w:rsid w:val="0053286E"/>
    <w:rsid w:val="00533C13"/>
    <w:rsid w:val="00534E61"/>
    <w:rsid w:val="00535066"/>
    <w:rsid w:val="005357C4"/>
    <w:rsid w:val="00537FB3"/>
    <w:rsid w:val="00540A26"/>
    <w:rsid w:val="005410FB"/>
    <w:rsid w:val="00542F57"/>
    <w:rsid w:val="00543D4D"/>
    <w:rsid w:val="00544073"/>
    <w:rsid w:val="00544824"/>
    <w:rsid w:val="005474DB"/>
    <w:rsid w:val="005513B6"/>
    <w:rsid w:val="0055229A"/>
    <w:rsid w:val="00552E79"/>
    <w:rsid w:val="00554146"/>
    <w:rsid w:val="005553D6"/>
    <w:rsid w:val="00556CA9"/>
    <w:rsid w:val="00561AA4"/>
    <w:rsid w:val="0056217D"/>
    <w:rsid w:val="00562ED5"/>
    <w:rsid w:val="00564002"/>
    <w:rsid w:val="005654D4"/>
    <w:rsid w:val="00566C83"/>
    <w:rsid w:val="00566CE8"/>
    <w:rsid w:val="00566D5D"/>
    <w:rsid w:val="0057121D"/>
    <w:rsid w:val="00571F27"/>
    <w:rsid w:val="00572EEC"/>
    <w:rsid w:val="005736E5"/>
    <w:rsid w:val="00573BC2"/>
    <w:rsid w:val="00573CF1"/>
    <w:rsid w:val="00575E20"/>
    <w:rsid w:val="005767DA"/>
    <w:rsid w:val="0057720F"/>
    <w:rsid w:val="005804DC"/>
    <w:rsid w:val="005806B9"/>
    <w:rsid w:val="0058110E"/>
    <w:rsid w:val="0058212D"/>
    <w:rsid w:val="005826EE"/>
    <w:rsid w:val="00582C7B"/>
    <w:rsid w:val="00585FFF"/>
    <w:rsid w:val="00587247"/>
    <w:rsid w:val="005913A6"/>
    <w:rsid w:val="00592CFB"/>
    <w:rsid w:val="005937AA"/>
    <w:rsid w:val="005946B4"/>
    <w:rsid w:val="00594FE8"/>
    <w:rsid w:val="00596425"/>
    <w:rsid w:val="00596959"/>
    <w:rsid w:val="005A1F36"/>
    <w:rsid w:val="005A358D"/>
    <w:rsid w:val="005A426B"/>
    <w:rsid w:val="005A79E2"/>
    <w:rsid w:val="005B07AE"/>
    <w:rsid w:val="005B1D0B"/>
    <w:rsid w:val="005B292E"/>
    <w:rsid w:val="005B372E"/>
    <w:rsid w:val="005B51DA"/>
    <w:rsid w:val="005B5B4C"/>
    <w:rsid w:val="005B5E87"/>
    <w:rsid w:val="005B7E10"/>
    <w:rsid w:val="005C074B"/>
    <w:rsid w:val="005C1F02"/>
    <w:rsid w:val="005C2328"/>
    <w:rsid w:val="005C24AC"/>
    <w:rsid w:val="005C2C8B"/>
    <w:rsid w:val="005C37BE"/>
    <w:rsid w:val="005C492E"/>
    <w:rsid w:val="005C4F79"/>
    <w:rsid w:val="005C5473"/>
    <w:rsid w:val="005D0755"/>
    <w:rsid w:val="005D0D9F"/>
    <w:rsid w:val="005D1F67"/>
    <w:rsid w:val="005D288F"/>
    <w:rsid w:val="005D46D7"/>
    <w:rsid w:val="005E0394"/>
    <w:rsid w:val="005E06BA"/>
    <w:rsid w:val="005E08D4"/>
    <w:rsid w:val="005E3C23"/>
    <w:rsid w:val="005E5442"/>
    <w:rsid w:val="005E66A7"/>
    <w:rsid w:val="005E7662"/>
    <w:rsid w:val="005F2A87"/>
    <w:rsid w:val="005F398B"/>
    <w:rsid w:val="005F3F71"/>
    <w:rsid w:val="005F53BE"/>
    <w:rsid w:val="005F7030"/>
    <w:rsid w:val="00600B73"/>
    <w:rsid w:val="00601B22"/>
    <w:rsid w:val="00602D73"/>
    <w:rsid w:val="00603BDC"/>
    <w:rsid w:val="00604136"/>
    <w:rsid w:val="0060682E"/>
    <w:rsid w:val="00611AA8"/>
    <w:rsid w:val="00611EEC"/>
    <w:rsid w:val="0061366A"/>
    <w:rsid w:val="00613EF6"/>
    <w:rsid w:val="00614166"/>
    <w:rsid w:val="006153AC"/>
    <w:rsid w:val="00615E52"/>
    <w:rsid w:val="0061711A"/>
    <w:rsid w:val="00620A11"/>
    <w:rsid w:val="00621D7C"/>
    <w:rsid w:val="0062297B"/>
    <w:rsid w:val="006233C7"/>
    <w:rsid w:val="00624612"/>
    <w:rsid w:val="006251F8"/>
    <w:rsid w:val="00627F7E"/>
    <w:rsid w:val="006302A1"/>
    <w:rsid w:val="00631716"/>
    <w:rsid w:val="00633D7F"/>
    <w:rsid w:val="006376CB"/>
    <w:rsid w:val="00637FD1"/>
    <w:rsid w:val="006419C5"/>
    <w:rsid w:val="006426DE"/>
    <w:rsid w:val="006473C7"/>
    <w:rsid w:val="00647EF1"/>
    <w:rsid w:val="006511DF"/>
    <w:rsid w:val="00651204"/>
    <w:rsid w:val="00651B0E"/>
    <w:rsid w:val="00652FD7"/>
    <w:rsid w:val="00653B16"/>
    <w:rsid w:val="00653B6E"/>
    <w:rsid w:val="006556A5"/>
    <w:rsid w:val="00656106"/>
    <w:rsid w:val="00661895"/>
    <w:rsid w:val="00664283"/>
    <w:rsid w:val="00664DDB"/>
    <w:rsid w:val="00670C8B"/>
    <w:rsid w:val="00671C51"/>
    <w:rsid w:val="00671D5B"/>
    <w:rsid w:val="00671E13"/>
    <w:rsid w:val="00671F0E"/>
    <w:rsid w:val="00674E89"/>
    <w:rsid w:val="006761EB"/>
    <w:rsid w:val="00676BA6"/>
    <w:rsid w:val="00681131"/>
    <w:rsid w:val="0068346C"/>
    <w:rsid w:val="00683536"/>
    <w:rsid w:val="006848AC"/>
    <w:rsid w:val="00684902"/>
    <w:rsid w:val="00684F70"/>
    <w:rsid w:val="00685781"/>
    <w:rsid w:val="00686BCB"/>
    <w:rsid w:val="00686E09"/>
    <w:rsid w:val="0068727A"/>
    <w:rsid w:val="00690272"/>
    <w:rsid w:val="00690605"/>
    <w:rsid w:val="00690794"/>
    <w:rsid w:val="00690D66"/>
    <w:rsid w:val="00691D35"/>
    <w:rsid w:val="006927D7"/>
    <w:rsid w:val="00692BE6"/>
    <w:rsid w:val="0069419C"/>
    <w:rsid w:val="00694AA6"/>
    <w:rsid w:val="00695206"/>
    <w:rsid w:val="00695A9A"/>
    <w:rsid w:val="00696DBB"/>
    <w:rsid w:val="00697B5E"/>
    <w:rsid w:val="00697EBD"/>
    <w:rsid w:val="006A0DC8"/>
    <w:rsid w:val="006A2726"/>
    <w:rsid w:val="006A27BA"/>
    <w:rsid w:val="006A3474"/>
    <w:rsid w:val="006A62DF"/>
    <w:rsid w:val="006A6C98"/>
    <w:rsid w:val="006B0E74"/>
    <w:rsid w:val="006B188E"/>
    <w:rsid w:val="006B1D21"/>
    <w:rsid w:val="006B2FE5"/>
    <w:rsid w:val="006B41E3"/>
    <w:rsid w:val="006B596E"/>
    <w:rsid w:val="006B6476"/>
    <w:rsid w:val="006C009D"/>
    <w:rsid w:val="006C27A9"/>
    <w:rsid w:val="006C2A77"/>
    <w:rsid w:val="006C3DC5"/>
    <w:rsid w:val="006C3E7D"/>
    <w:rsid w:val="006C4EC7"/>
    <w:rsid w:val="006C59C4"/>
    <w:rsid w:val="006C6182"/>
    <w:rsid w:val="006C742C"/>
    <w:rsid w:val="006D0366"/>
    <w:rsid w:val="006D0B80"/>
    <w:rsid w:val="006D2617"/>
    <w:rsid w:val="006D394F"/>
    <w:rsid w:val="006D4530"/>
    <w:rsid w:val="006D7EC8"/>
    <w:rsid w:val="006E0D86"/>
    <w:rsid w:val="006E113F"/>
    <w:rsid w:val="006E43B7"/>
    <w:rsid w:val="006E5628"/>
    <w:rsid w:val="006E643C"/>
    <w:rsid w:val="006E786F"/>
    <w:rsid w:val="006E7FA5"/>
    <w:rsid w:val="006F14C1"/>
    <w:rsid w:val="006F23B4"/>
    <w:rsid w:val="006F41C1"/>
    <w:rsid w:val="006F495F"/>
    <w:rsid w:val="00700FB8"/>
    <w:rsid w:val="00703148"/>
    <w:rsid w:val="007054EE"/>
    <w:rsid w:val="00705D38"/>
    <w:rsid w:val="00706D1A"/>
    <w:rsid w:val="00706E9B"/>
    <w:rsid w:val="00707322"/>
    <w:rsid w:val="007075F7"/>
    <w:rsid w:val="00707872"/>
    <w:rsid w:val="00710C60"/>
    <w:rsid w:val="0071280F"/>
    <w:rsid w:val="00714771"/>
    <w:rsid w:val="00714C03"/>
    <w:rsid w:val="00714CFB"/>
    <w:rsid w:val="00714F25"/>
    <w:rsid w:val="0071563D"/>
    <w:rsid w:val="00717A4B"/>
    <w:rsid w:val="00722920"/>
    <w:rsid w:val="0072499F"/>
    <w:rsid w:val="00724A5A"/>
    <w:rsid w:val="00724DF6"/>
    <w:rsid w:val="0072510D"/>
    <w:rsid w:val="00727842"/>
    <w:rsid w:val="00730022"/>
    <w:rsid w:val="00734884"/>
    <w:rsid w:val="007359F3"/>
    <w:rsid w:val="007419C0"/>
    <w:rsid w:val="007421CF"/>
    <w:rsid w:val="007424B9"/>
    <w:rsid w:val="00742591"/>
    <w:rsid w:val="007435B9"/>
    <w:rsid w:val="00745BD4"/>
    <w:rsid w:val="0074666B"/>
    <w:rsid w:val="00746C08"/>
    <w:rsid w:val="00750344"/>
    <w:rsid w:val="00750661"/>
    <w:rsid w:val="00750CE5"/>
    <w:rsid w:val="00751738"/>
    <w:rsid w:val="00752304"/>
    <w:rsid w:val="0075281F"/>
    <w:rsid w:val="007554B0"/>
    <w:rsid w:val="00756673"/>
    <w:rsid w:val="00756FD0"/>
    <w:rsid w:val="00757E25"/>
    <w:rsid w:val="0076175F"/>
    <w:rsid w:val="00764CA8"/>
    <w:rsid w:val="00764F70"/>
    <w:rsid w:val="00766573"/>
    <w:rsid w:val="00766EE8"/>
    <w:rsid w:val="00767123"/>
    <w:rsid w:val="0076740C"/>
    <w:rsid w:val="0077004A"/>
    <w:rsid w:val="00770269"/>
    <w:rsid w:val="00771621"/>
    <w:rsid w:val="007728D7"/>
    <w:rsid w:val="007778F1"/>
    <w:rsid w:val="00777BC3"/>
    <w:rsid w:val="00777CDC"/>
    <w:rsid w:val="00780AA3"/>
    <w:rsid w:val="00783E2E"/>
    <w:rsid w:val="00786A72"/>
    <w:rsid w:val="00791837"/>
    <w:rsid w:val="00791D58"/>
    <w:rsid w:val="00795368"/>
    <w:rsid w:val="00795BC4"/>
    <w:rsid w:val="00795CF3"/>
    <w:rsid w:val="007A083A"/>
    <w:rsid w:val="007A19FA"/>
    <w:rsid w:val="007A45C3"/>
    <w:rsid w:val="007A6741"/>
    <w:rsid w:val="007A71FC"/>
    <w:rsid w:val="007A72B0"/>
    <w:rsid w:val="007B25CE"/>
    <w:rsid w:val="007B5281"/>
    <w:rsid w:val="007B55A7"/>
    <w:rsid w:val="007B6215"/>
    <w:rsid w:val="007C02C9"/>
    <w:rsid w:val="007C02F6"/>
    <w:rsid w:val="007C1527"/>
    <w:rsid w:val="007C2F47"/>
    <w:rsid w:val="007C3A9A"/>
    <w:rsid w:val="007C3E75"/>
    <w:rsid w:val="007C4692"/>
    <w:rsid w:val="007C6964"/>
    <w:rsid w:val="007C7BAB"/>
    <w:rsid w:val="007D118A"/>
    <w:rsid w:val="007D2CE8"/>
    <w:rsid w:val="007D4F50"/>
    <w:rsid w:val="007D6214"/>
    <w:rsid w:val="007D7C6B"/>
    <w:rsid w:val="007E111E"/>
    <w:rsid w:val="007E1446"/>
    <w:rsid w:val="007E3B2D"/>
    <w:rsid w:val="007E534A"/>
    <w:rsid w:val="007E6A79"/>
    <w:rsid w:val="007E72F5"/>
    <w:rsid w:val="007F254C"/>
    <w:rsid w:val="007F4913"/>
    <w:rsid w:val="007F5884"/>
    <w:rsid w:val="007F59EF"/>
    <w:rsid w:val="00800758"/>
    <w:rsid w:val="008018D6"/>
    <w:rsid w:val="00801C24"/>
    <w:rsid w:val="008028B6"/>
    <w:rsid w:val="00803027"/>
    <w:rsid w:val="008032ED"/>
    <w:rsid w:val="00803369"/>
    <w:rsid w:val="00803A9E"/>
    <w:rsid w:val="008052A1"/>
    <w:rsid w:val="00806127"/>
    <w:rsid w:val="00807097"/>
    <w:rsid w:val="0080788B"/>
    <w:rsid w:val="008102A6"/>
    <w:rsid w:val="008105B2"/>
    <w:rsid w:val="0081191A"/>
    <w:rsid w:val="00815F54"/>
    <w:rsid w:val="00816034"/>
    <w:rsid w:val="0082030D"/>
    <w:rsid w:val="008211E3"/>
    <w:rsid w:val="00824E6E"/>
    <w:rsid w:val="008264D6"/>
    <w:rsid w:val="008278B9"/>
    <w:rsid w:val="00830F8E"/>
    <w:rsid w:val="00835BBC"/>
    <w:rsid w:val="0084111F"/>
    <w:rsid w:val="008416CE"/>
    <w:rsid w:val="00841EA9"/>
    <w:rsid w:val="00843E5A"/>
    <w:rsid w:val="00844D91"/>
    <w:rsid w:val="00844FD4"/>
    <w:rsid w:val="00845747"/>
    <w:rsid w:val="0084585C"/>
    <w:rsid w:val="00845C19"/>
    <w:rsid w:val="00847871"/>
    <w:rsid w:val="00850022"/>
    <w:rsid w:val="0085274C"/>
    <w:rsid w:val="008535D6"/>
    <w:rsid w:val="00854CE1"/>
    <w:rsid w:val="00856C38"/>
    <w:rsid w:val="00860911"/>
    <w:rsid w:val="00862D04"/>
    <w:rsid w:val="00872180"/>
    <w:rsid w:val="008727A1"/>
    <w:rsid w:val="0087384C"/>
    <w:rsid w:val="00873BB2"/>
    <w:rsid w:val="008767A4"/>
    <w:rsid w:val="00877A0C"/>
    <w:rsid w:val="0088017D"/>
    <w:rsid w:val="00880A5C"/>
    <w:rsid w:val="0088119A"/>
    <w:rsid w:val="00882229"/>
    <w:rsid w:val="00882615"/>
    <w:rsid w:val="00882D6B"/>
    <w:rsid w:val="00883EFB"/>
    <w:rsid w:val="0088428D"/>
    <w:rsid w:val="008846B9"/>
    <w:rsid w:val="00884805"/>
    <w:rsid w:val="00885572"/>
    <w:rsid w:val="0088585D"/>
    <w:rsid w:val="00887813"/>
    <w:rsid w:val="00887A0C"/>
    <w:rsid w:val="00890445"/>
    <w:rsid w:val="00891BE6"/>
    <w:rsid w:val="00896B48"/>
    <w:rsid w:val="00896E49"/>
    <w:rsid w:val="008A1067"/>
    <w:rsid w:val="008A2DD5"/>
    <w:rsid w:val="008A397D"/>
    <w:rsid w:val="008A3EF1"/>
    <w:rsid w:val="008A5115"/>
    <w:rsid w:val="008A5477"/>
    <w:rsid w:val="008A621D"/>
    <w:rsid w:val="008A7B98"/>
    <w:rsid w:val="008B148F"/>
    <w:rsid w:val="008B18CF"/>
    <w:rsid w:val="008B1F28"/>
    <w:rsid w:val="008B2388"/>
    <w:rsid w:val="008B4A63"/>
    <w:rsid w:val="008B74D6"/>
    <w:rsid w:val="008C2444"/>
    <w:rsid w:val="008C3ADB"/>
    <w:rsid w:val="008C3AFC"/>
    <w:rsid w:val="008C4422"/>
    <w:rsid w:val="008C50CE"/>
    <w:rsid w:val="008C51A0"/>
    <w:rsid w:val="008C5C8B"/>
    <w:rsid w:val="008C78F5"/>
    <w:rsid w:val="008D1233"/>
    <w:rsid w:val="008D2506"/>
    <w:rsid w:val="008D2C8B"/>
    <w:rsid w:val="008D2F7E"/>
    <w:rsid w:val="008D482E"/>
    <w:rsid w:val="008D4F43"/>
    <w:rsid w:val="008D4FF2"/>
    <w:rsid w:val="008D73FE"/>
    <w:rsid w:val="008E78CF"/>
    <w:rsid w:val="008E78DC"/>
    <w:rsid w:val="008F13C6"/>
    <w:rsid w:val="008F277E"/>
    <w:rsid w:val="008F5BD6"/>
    <w:rsid w:val="008F711C"/>
    <w:rsid w:val="008F7F45"/>
    <w:rsid w:val="00900F55"/>
    <w:rsid w:val="009016F2"/>
    <w:rsid w:val="00902B7A"/>
    <w:rsid w:val="00902E46"/>
    <w:rsid w:val="009030F0"/>
    <w:rsid w:val="0091086E"/>
    <w:rsid w:val="00917794"/>
    <w:rsid w:val="00921453"/>
    <w:rsid w:val="00921CE4"/>
    <w:rsid w:val="00923045"/>
    <w:rsid w:val="0092329D"/>
    <w:rsid w:val="00924652"/>
    <w:rsid w:val="00925B9E"/>
    <w:rsid w:val="00926A5C"/>
    <w:rsid w:val="00932C25"/>
    <w:rsid w:val="0093380E"/>
    <w:rsid w:val="0093401C"/>
    <w:rsid w:val="00934039"/>
    <w:rsid w:val="00935A31"/>
    <w:rsid w:val="00936A8E"/>
    <w:rsid w:val="0094092C"/>
    <w:rsid w:val="00941D1D"/>
    <w:rsid w:val="0094230C"/>
    <w:rsid w:val="00942CF3"/>
    <w:rsid w:val="009440BE"/>
    <w:rsid w:val="009456D9"/>
    <w:rsid w:val="00945E83"/>
    <w:rsid w:val="00945FF7"/>
    <w:rsid w:val="00946AC2"/>
    <w:rsid w:val="00954BC2"/>
    <w:rsid w:val="00954CD4"/>
    <w:rsid w:val="00956A2E"/>
    <w:rsid w:val="0096127C"/>
    <w:rsid w:val="00962B51"/>
    <w:rsid w:val="00962EC3"/>
    <w:rsid w:val="00967216"/>
    <w:rsid w:val="009708AA"/>
    <w:rsid w:val="009729FC"/>
    <w:rsid w:val="009735A9"/>
    <w:rsid w:val="009742DC"/>
    <w:rsid w:val="009802C4"/>
    <w:rsid w:val="00980DD9"/>
    <w:rsid w:val="009813EE"/>
    <w:rsid w:val="0098141C"/>
    <w:rsid w:val="00981493"/>
    <w:rsid w:val="009838AA"/>
    <w:rsid w:val="00983BBF"/>
    <w:rsid w:val="0098432A"/>
    <w:rsid w:val="00985C7A"/>
    <w:rsid w:val="0098624C"/>
    <w:rsid w:val="00986AC4"/>
    <w:rsid w:val="00990A38"/>
    <w:rsid w:val="00992034"/>
    <w:rsid w:val="00995329"/>
    <w:rsid w:val="00995967"/>
    <w:rsid w:val="00995F3E"/>
    <w:rsid w:val="0099735E"/>
    <w:rsid w:val="009A123F"/>
    <w:rsid w:val="009A42C1"/>
    <w:rsid w:val="009A687A"/>
    <w:rsid w:val="009A71F2"/>
    <w:rsid w:val="009B082E"/>
    <w:rsid w:val="009B137C"/>
    <w:rsid w:val="009B1844"/>
    <w:rsid w:val="009B3A29"/>
    <w:rsid w:val="009B4684"/>
    <w:rsid w:val="009B587E"/>
    <w:rsid w:val="009B6009"/>
    <w:rsid w:val="009B6955"/>
    <w:rsid w:val="009B731E"/>
    <w:rsid w:val="009C1FB0"/>
    <w:rsid w:val="009C2D07"/>
    <w:rsid w:val="009C39D7"/>
    <w:rsid w:val="009C41E8"/>
    <w:rsid w:val="009C438B"/>
    <w:rsid w:val="009C4EF6"/>
    <w:rsid w:val="009C55D6"/>
    <w:rsid w:val="009C5967"/>
    <w:rsid w:val="009C7268"/>
    <w:rsid w:val="009D0150"/>
    <w:rsid w:val="009D1617"/>
    <w:rsid w:val="009D63AB"/>
    <w:rsid w:val="009E569E"/>
    <w:rsid w:val="009E6071"/>
    <w:rsid w:val="009E65AB"/>
    <w:rsid w:val="009E6BCD"/>
    <w:rsid w:val="009E6D1A"/>
    <w:rsid w:val="009E713C"/>
    <w:rsid w:val="009E7E73"/>
    <w:rsid w:val="009F118E"/>
    <w:rsid w:val="009F1965"/>
    <w:rsid w:val="009F1EF0"/>
    <w:rsid w:val="009F3DD2"/>
    <w:rsid w:val="009F40E8"/>
    <w:rsid w:val="009F4A66"/>
    <w:rsid w:val="009F4D25"/>
    <w:rsid w:val="009F6004"/>
    <w:rsid w:val="009F6054"/>
    <w:rsid w:val="00A0019C"/>
    <w:rsid w:val="00A002E7"/>
    <w:rsid w:val="00A00E53"/>
    <w:rsid w:val="00A01BC1"/>
    <w:rsid w:val="00A0240F"/>
    <w:rsid w:val="00A02934"/>
    <w:rsid w:val="00A052D2"/>
    <w:rsid w:val="00A05721"/>
    <w:rsid w:val="00A06A50"/>
    <w:rsid w:val="00A1005D"/>
    <w:rsid w:val="00A11E74"/>
    <w:rsid w:val="00A1360A"/>
    <w:rsid w:val="00A1402C"/>
    <w:rsid w:val="00A1447F"/>
    <w:rsid w:val="00A15228"/>
    <w:rsid w:val="00A1673C"/>
    <w:rsid w:val="00A16BB6"/>
    <w:rsid w:val="00A16D54"/>
    <w:rsid w:val="00A16DB0"/>
    <w:rsid w:val="00A1700E"/>
    <w:rsid w:val="00A236AE"/>
    <w:rsid w:val="00A239DD"/>
    <w:rsid w:val="00A244CC"/>
    <w:rsid w:val="00A246B6"/>
    <w:rsid w:val="00A266D5"/>
    <w:rsid w:val="00A272EF"/>
    <w:rsid w:val="00A27AF9"/>
    <w:rsid w:val="00A27B35"/>
    <w:rsid w:val="00A32200"/>
    <w:rsid w:val="00A3679A"/>
    <w:rsid w:val="00A417FF"/>
    <w:rsid w:val="00A43512"/>
    <w:rsid w:val="00A435CE"/>
    <w:rsid w:val="00A4378B"/>
    <w:rsid w:val="00A44D5B"/>
    <w:rsid w:val="00A45974"/>
    <w:rsid w:val="00A462B2"/>
    <w:rsid w:val="00A52083"/>
    <w:rsid w:val="00A52343"/>
    <w:rsid w:val="00A533AA"/>
    <w:rsid w:val="00A534E5"/>
    <w:rsid w:val="00A539C7"/>
    <w:rsid w:val="00A541C4"/>
    <w:rsid w:val="00A5449F"/>
    <w:rsid w:val="00A54CBA"/>
    <w:rsid w:val="00A628DB"/>
    <w:rsid w:val="00A6375A"/>
    <w:rsid w:val="00A63C3C"/>
    <w:rsid w:val="00A65494"/>
    <w:rsid w:val="00A7196F"/>
    <w:rsid w:val="00A75558"/>
    <w:rsid w:val="00A76F51"/>
    <w:rsid w:val="00A7726D"/>
    <w:rsid w:val="00A811EF"/>
    <w:rsid w:val="00A81205"/>
    <w:rsid w:val="00A812E4"/>
    <w:rsid w:val="00A81FA4"/>
    <w:rsid w:val="00A83749"/>
    <w:rsid w:val="00A838BA"/>
    <w:rsid w:val="00A8479D"/>
    <w:rsid w:val="00A8591E"/>
    <w:rsid w:val="00A860ED"/>
    <w:rsid w:val="00A86A3B"/>
    <w:rsid w:val="00A8714E"/>
    <w:rsid w:val="00A87667"/>
    <w:rsid w:val="00A87E93"/>
    <w:rsid w:val="00A90923"/>
    <w:rsid w:val="00A91B4C"/>
    <w:rsid w:val="00A92128"/>
    <w:rsid w:val="00A9245A"/>
    <w:rsid w:val="00A93C13"/>
    <w:rsid w:val="00A94BF6"/>
    <w:rsid w:val="00A97805"/>
    <w:rsid w:val="00AA0FAB"/>
    <w:rsid w:val="00AA2D18"/>
    <w:rsid w:val="00AA2DBB"/>
    <w:rsid w:val="00AA300E"/>
    <w:rsid w:val="00AA37DB"/>
    <w:rsid w:val="00AA3A76"/>
    <w:rsid w:val="00AA5535"/>
    <w:rsid w:val="00AA588E"/>
    <w:rsid w:val="00AA5D4C"/>
    <w:rsid w:val="00AA632A"/>
    <w:rsid w:val="00AA770F"/>
    <w:rsid w:val="00AB2120"/>
    <w:rsid w:val="00AB63C9"/>
    <w:rsid w:val="00AB6937"/>
    <w:rsid w:val="00AC0C28"/>
    <w:rsid w:val="00AC181F"/>
    <w:rsid w:val="00AC4780"/>
    <w:rsid w:val="00AC54E7"/>
    <w:rsid w:val="00AC590D"/>
    <w:rsid w:val="00AD44AF"/>
    <w:rsid w:val="00AD4706"/>
    <w:rsid w:val="00AD519E"/>
    <w:rsid w:val="00AD59C8"/>
    <w:rsid w:val="00AD7C87"/>
    <w:rsid w:val="00AE07AC"/>
    <w:rsid w:val="00AE10EF"/>
    <w:rsid w:val="00AE17B8"/>
    <w:rsid w:val="00AE2114"/>
    <w:rsid w:val="00AE2D3F"/>
    <w:rsid w:val="00AE3EE8"/>
    <w:rsid w:val="00AE4F3E"/>
    <w:rsid w:val="00AE5DBB"/>
    <w:rsid w:val="00AE666A"/>
    <w:rsid w:val="00AF05F5"/>
    <w:rsid w:val="00AF1269"/>
    <w:rsid w:val="00AF25B3"/>
    <w:rsid w:val="00B004FB"/>
    <w:rsid w:val="00B00A48"/>
    <w:rsid w:val="00B01039"/>
    <w:rsid w:val="00B01999"/>
    <w:rsid w:val="00B02BF0"/>
    <w:rsid w:val="00B02D63"/>
    <w:rsid w:val="00B03588"/>
    <w:rsid w:val="00B03CE6"/>
    <w:rsid w:val="00B04F1C"/>
    <w:rsid w:val="00B052CD"/>
    <w:rsid w:val="00B05CFA"/>
    <w:rsid w:val="00B05F0D"/>
    <w:rsid w:val="00B062D6"/>
    <w:rsid w:val="00B072B3"/>
    <w:rsid w:val="00B1004A"/>
    <w:rsid w:val="00B11DDF"/>
    <w:rsid w:val="00B226F9"/>
    <w:rsid w:val="00B231D0"/>
    <w:rsid w:val="00B253DD"/>
    <w:rsid w:val="00B253E0"/>
    <w:rsid w:val="00B25BDB"/>
    <w:rsid w:val="00B269A2"/>
    <w:rsid w:val="00B26EA0"/>
    <w:rsid w:val="00B27149"/>
    <w:rsid w:val="00B27A95"/>
    <w:rsid w:val="00B27D5F"/>
    <w:rsid w:val="00B30D73"/>
    <w:rsid w:val="00B31762"/>
    <w:rsid w:val="00B32B66"/>
    <w:rsid w:val="00B32E04"/>
    <w:rsid w:val="00B3325F"/>
    <w:rsid w:val="00B362F3"/>
    <w:rsid w:val="00B435CD"/>
    <w:rsid w:val="00B45B93"/>
    <w:rsid w:val="00B4666E"/>
    <w:rsid w:val="00B47E34"/>
    <w:rsid w:val="00B500BA"/>
    <w:rsid w:val="00B51F26"/>
    <w:rsid w:val="00B54539"/>
    <w:rsid w:val="00B54D65"/>
    <w:rsid w:val="00B55D9C"/>
    <w:rsid w:val="00B613FD"/>
    <w:rsid w:val="00B614DA"/>
    <w:rsid w:val="00B61B3D"/>
    <w:rsid w:val="00B6638D"/>
    <w:rsid w:val="00B7099D"/>
    <w:rsid w:val="00B7272F"/>
    <w:rsid w:val="00B74766"/>
    <w:rsid w:val="00B754CF"/>
    <w:rsid w:val="00B76F13"/>
    <w:rsid w:val="00B81F31"/>
    <w:rsid w:val="00B83776"/>
    <w:rsid w:val="00B83990"/>
    <w:rsid w:val="00B83FCF"/>
    <w:rsid w:val="00B847FE"/>
    <w:rsid w:val="00B861B3"/>
    <w:rsid w:val="00B86997"/>
    <w:rsid w:val="00B963E6"/>
    <w:rsid w:val="00B964EC"/>
    <w:rsid w:val="00BA1BDA"/>
    <w:rsid w:val="00BA297B"/>
    <w:rsid w:val="00BA4B45"/>
    <w:rsid w:val="00BA5551"/>
    <w:rsid w:val="00BB1243"/>
    <w:rsid w:val="00BB34B5"/>
    <w:rsid w:val="00BB4431"/>
    <w:rsid w:val="00BB719D"/>
    <w:rsid w:val="00BB7551"/>
    <w:rsid w:val="00BB7C89"/>
    <w:rsid w:val="00BC436F"/>
    <w:rsid w:val="00BC45FF"/>
    <w:rsid w:val="00BC537F"/>
    <w:rsid w:val="00BC546C"/>
    <w:rsid w:val="00BC6FBE"/>
    <w:rsid w:val="00BD20D7"/>
    <w:rsid w:val="00BD2F4E"/>
    <w:rsid w:val="00BD4D8B"/>
    <w:rsid w:val="00BD5D2B"/>
    <w:rsid w:val="00BD7DEA"/>
    <w:rsid w:val="00BE0090"/>
    <w:rsid w:val="00BE0952"/>
    <w:rsid w:val="00BE1AA0"/>
    <w:rsid w:val="00BE25E5"/>
    <w:rsid w:val="00BE2647"/>
    <w:rsid w:val="00BE367F"/>
    <w:rsid w:val="00BE48C8"/>
    <w:rsid w:val="00BE4E45"/>
    <w:rsid w:val="00BE5884"/>
    <w:rsid w:val="00BF081B"/>
    <w:rsid w:val="00BF3DC1"/>
    <w:rsid w:val="00BF4EEE"/>
    <w:rsid w:val="00BF4FEB"/>
    <w:rsid w:val="00BF5664"/>
    <w:rsid w:val="00BF6846"/>
    <w:rsid w:val="00C00CE5"/>
    <w:rsid w:val="00C01010"/>
    <w:rsid w:val="00C01E1E"/>
    <w:rsid w:val="00C03D37"/>
    <w:rsid w:val="00C046BC"/>
    <w:rsid w:val="00C04B85"/>
    <w:rsid w:val="00C11845"/>
    <w:rsid w:val="00C11F15"/>
    <w:rsid w:val="00C122FA"/>
    <w:rsid w:val="00C12693"/>
    <w:rsid w:val="00C14D16"/>
    <w:rsid w:val="00C14DE2"/>
    <w:rsid w:val="00C1644B"/>
    <w:rsid w:val="00C20379"/>
    <w:rsid w:val="00C203A9"/>
    <w:rsid w:val="00C2078D"/>
    <w:rsid w:val="00C21D8C"/>
    <w:rsid w:val="00C24050"/>
    <w:rsid w:val="00C24619"/>
    <w:rsid w:val="00C26E77"/>
    <w:rsid w:val="00C3166A"/>
    <w:rsid w:val="00C31EE1"/>
    <w:rsid w:val="00C320AB"/>
    <w:rsid w:val="00C32917"/>
    <w:rsid w:val="00C33F87"/>
    <w:rsid w:val="00C348B6"/>
    <w:rsid w:val="00C3499A"/>
    <w:rsid w:val="00C37218"/>
    <w:rsid w:val="00C40E78"/>
    <w:rsid w:val="00C42F93"/>
    <w:rsid w:val="00C43024"/>
    <w:rsid w:val="00C43F70"/>
    <w:rsid w:val="00C44C47"/>
    <w:rsid w:val="00C44D29"/>
    <w:rsid w:val="00C45B2B"/>
    <w:rsid w:val="00C4606E"/>
    <w:rsid w:val="00C47A4F"/>
    <w:rsid w:val="00C507D9"/>
    <w:rsid w:val="00C508C3"/>
    <w:rsid w:val="00C5165E"/>
    <w:rsid w:val="00C51BC8"/>
    <w:rsid w:val="00C52033"/>
    <w:rsid w:val="00C535BF"/>
    <w:rsid w:val="00C53E02"/>
    <w:rsid w:val="00C54451"/>
    <w:rsid w:val="00C551DD"/>
    <w:rsid w:val="00C56C15"/>
    <w:rsid w:val="00C57A4F"/>
    <w:rsid w:val="00C62F04"/>
    <w:rsid w:val="00C63C28"/>
    <w:rsid w:val="00C64088"/>
    <w:rsid w:val="00C64275"/>
    <w:rsid w:val="00C64AF4"/>
    <w:rsid w:val="00C64CE6"/>
    <w:rsid w:val="00C65025"/>
    <w:rsid w:val="00C66D15"/>
    <w:rsid w:val="00C67756"/>
    <w:rsid w:val="00C72227"/>
    <w:rsid w:val="00C72D83"/>
    <w:rsid w:val="00C73B63"/>
    <w:rsid w:val="00C74145"/>
    <w:rsid w:val="00C75758"/>
    <w:rsid w:val="00C770B6"/>
    <w:rsid w:val="00C77AA3"/>
    <w:rsid w:val="00C77D60"/>
    <w:rsid w:val="00C8167D"/>
    <w:rsid w:val="00C82806"/>
    <w:rsid w:val="00C86851"/>
    <w:rsid w:val="00C86B06"/>
    <w:rsid w:val="00C90D96"/>
    <w:rsid w:val="00C90F38"/>
    <w:rsid w:val="00C9192A"/>
    <w:rsid w:val="00C91AF0"/>
    <w:rsid w:val="00C935C3"/>
    <w:rsid w:val="00C939F8"/>
    <w:rsid w:val="00C93BEB"/>
    <w:rsid w:val="00C95C9F"/>
    <w:rsid w:val="00C9792D"/>
    <w:rsid w:val="00CA03C2"/>
    <w:rsid w:val="00CA0668"/>
    <w:rsid w:val="00CA348D"/>
    <w:rsid w:val="00CA3EAA"/>
    <w:rsid w:val="00CA46A6"/>
    <w:rsid w:val="00CA4FD3"/>
    <w:rsid w:val="00CA56E4"/>
    <w:rsid w:val="00CA5C95"/>
    <w:rsid w:val="00CB0AD9"/>
    <w:rsid w:val="00CB2691"/>
    <w:rsid w:val="00CB27F0"/>
    <w:rsid w:val="00CB42C2"/>
    <w:rsid w:val="00CB4743"/>
    <w:rsid w:val="00CB55C7"/>
    <w:rsid w:val="00CB6F25"/>
    <w:rsid w:val="00CC11E1"/>
    <w:rsid w:val="00CC1574"/>
    <w:rsid w:val="00CC16C7"/>
    <w:rsid w:val="00CC1FF8"/>
    <w:rsid w:val="00CC2612"/>
    <w:rsid w:val="00CC30B3"/>
    <w:rsid w:val="00CC364C"/>
    <w:rsid w:val="00CC3B91"/>
    <w:rsid w:val="00CC51A5"/>
    <w:rsid w:val="00CC5B87"/>
    <w:rsid w:val="00CD2956"/>
    <w:rsid w:val="00CD5B2E"/>
    <w:rsid w:val="00CD7FF5"/>
    <w:rsid w:val="00CE0865"/>
    <w:rsid w:val="00CE1286"/>
    <w:rsid w:val="00CE1692"/>
    <w:rsid w:val="00CE28B8"/>
    <w:rsid w:val="00CE3E2F"/>
    <w:rsid w:val="00CE6682"/>
    <w:rsid w:val="00CE69D8"/>
    <w:rsid w:val="00CF1D04"/>
    <w:rsid w:val="00CF1E9F"/>
    <w:rsid w:val="00CF2607"/>
    <w:rsid w:val="00CF2CF7"/>
    <w:rsid w:val="00CF4F2C"/>
    <w:rsid w:val="00CF5F58"/>
    <w:rsid w:val="00CF60CB"/>
    <w:rsid w:val="00CF6248"/>
    <w:rsid w:val="00CF6EB4"/>
    <w:rsid w:val="00D001FB"/>
    <w:rsid w:val="00D029D8"/>
    <w:rsid w:val="00D049BB"/>
    <w:rsid w:val="00D05261"/>
    <w:rsid w:val="00D0590E"/>
    <w:rsid w:val="00D05AF6"/>
    <w:rsid w:val="00D0678E"/>
    <w:rsid w:val="00D07BA0"/>
    <w:rsid w:val="00D07FA1"/>
    <w:rsid w:val="00D1120E"/>
    <w:rsid w:val="00D13F3B"/>
    <w:rsid w:val="00D14693"/>
    <w:rsid w:val="00D16E42"/>
    <w:rsid w:val="00D1731C"/>
    <w:rsid w:val="00D209AD"/>
    <w:rsid w:val="00D23A4F"/>
    <w:rsid w:val="00D267DD"/>
    <w:rsid w:val="00D30A2E"/>
    <w:rsid w:val="00D30B09"/>
    <w:rsid w:val="00D32E4A"/>
    <w:rsid w:val="00D33D19"/>
    <w:rsid w:val="00D342C0"/>
    <w:rsid w:val="00D3653C"/>
    <w:rsid w:val="00D37391"/>
    <w:rsid w:val="00D413B6"/>
    <w:rsid w:val="00D41647"/>
    <w:rsid w:val="00D43642"/>
    <w:rsid w:val="00D445E7"/>
    <w:rsid w:val="00D44DCC"/>
    <w:rsid w:val="00D45219"/>
    <w:rsid w:val="00D453AA"/>
    <w:rsid w:val="00D459B5"/>
    <w:rsid w:val="00D45D4E"/>
    <w:rsid w:val="00D46C36"/>
    <w:rsid w:val="00D47C7C"/>
    <w:rsid w:val="00D517B6"/>
    <w:rsid w:val="00D5207B"/>
    <w:rsid w:val="00D606B8"/>
    <w:rsid w:val="00D61386"/>
    <w:rsid w:val="00D6161E"/>
    <w:rsid w:val="00D61877"/>
    <w:rsid w:val="00D62C0E"/>
    <w:rsid w:val="00D64C42"/>
    <w:rsid w:val="00D675CA"/>
    <w:rsid w:val="00D7091C"/>
    <w:rsid w:val="00D70FE2"/>
    <w:rsid w:val="00D7199D"/>
    <w:rsid w:val="00D72595"/>
    <w:rsid w:val="00D73447"/>
    <w:rsid w:val="00D75B79"/>
    <w:rsid w:val="00D76FCB"/>
    <w:rsid w:val="00D8278D"/>
    <w:rsid w:val="00D83015"/>
    <w:rsid w:val="00D83D04"/>
    <w:rsid w:val="00D8651B"/>
    <w:rsid w:val="00D91164"/>
    <w:rsid w:val="00D91A79"/>
    <w:rsid w:val="00D93B52"/>
    <w:rsid w:val="00D95327"/>
    <w:rsid w:val="00D97197"/>
    <w:rsid w:val="00D971EC"/>
    <w:rsid w:val="00D97AA9"/>
    <w:rsid w:val="00DA0760"/>
    <w:rsid w:val="00DA0795"/>
    <w:rsid w:val="00DA1CB6"/>
    <w:rsid w:val="00DA2E4F"/>
    <w:rsid w:val="00DA354D"/>
    <w:rsid w:val="00DA4C32"/>
    <w:rsid w:val="00DB10A1"/>
    <w:rsid w:val="00DB1ACC"/>
    <w:rsid w:val="00DB2302"/>
    <w:rsid w:val="00DB26A7"/>
    <w:rsid w:val="00DB3A0D"/>
    <w:rsid w:val="00DB509B"/>
    <w:rsid w:val="00DB5602"/>
    <w:rsid w:val="00DB57D7"/>
    <w:rsid w:val="00DB5BD2"/>
    <w:rsid w:val="00DC0B98"/>
    <w:rsid w:val="00DC27C3"/>
    <w:rsid w:val="00DC358B"/>
    <w:rsid w:val="00DC4DB6"/>
    <w:rsid w:val="00DC5AB5"/>
    <w:rsid w:val="00DC645C"/>
    <w:rsid w:val="00DD1DC2"/>
    <w:rsid w:val="00DD340F"/>
    <w:rsid w:val="00DD472B"/>
    <w:rsid w:val="00DD51ED"/>
    <w:rsid w:val="00DD52E5"/>
    <w:rsid w:val="00DD5AD0"/>
    <w:rsid w:val="00DD79F6"/>
    <w:rsid w:val="00DD7B4F"/>
    <w:rsid w:val="00DE082D"/>
    <w:rsid w:val="00DE1732"/>
    <w:rsid w:val="00DE3D9E"/>
    <w:rsid w:val="00DE4A99"/>
    <w:rsid w:val="00DE4AF1"/>
    <w:rsid w:val="00DF027E"/>
    <w:rsid w:val="00DF11EE"/>
    <w:rsid w:val="00DF29F0"/>
    <w:rsid w:val="00DF2F7D"/>
    <w:rsid w:val="00DF6F2B"/>
    <w:rsid w:val="00DF6FB7"/>
    <w:rsid w:val="00E00875"/>
    <w:rsid w:val="00E04912"/>
    <w:rsid w:val="00E04F9D"/>
    <w:rsid w:val="00E07604"/>
    <w:rsid w:val="00E11FDA"/>
    <w:rsid w:val="00E14DF1"/>
    <w:rsid w:val="00E15DE1"/>
    <w:rsid w:val="00E16102"/>
    <w:rsid w:val="00E162FC"/>
    <w:rsid w:val="00E16FA3"/>
    <w:rsid w:val="00E175B9"/>
    <w:rsid w:val="00E176BE"/>
    <w:rsid w:val="00E17923"/>
    <w:rsid w:val="00E204E3"/>
    <w:rsid w:val="00E20A4B"/>
    <w:rsid w:val="00E215B1"/>
    <w:rsid w:val="00E23695"/>
    <w:rsid w:val="00E23E94"/>
    <w:rsid w:val="00E243D4"/>
    <w:rsid w:val="00E24CDB"/>
    <w:rsid w:val="00E272F3"/>
    <w:rsid w:val="00E3047C"/>
    <w:rsid w:val="00E32FDC"/>
    <w:rsid w:val="00E35E64"/>
    <w:rsid w:val="00E37770"/>
    <w:rsid w:val="00E43235"/>
    <w:rsid w:val="00E44A9A"/>
    <w:rsid w:val="00E44FC1"/>
    <w:rsid w:val="00E45BF7"/>
    <w:rsid w:val="00E45EB2"/>
    <w:rsid w:val="00E4606F"/>
    <w:rsid w:val="00E46F12"/>
    <w:rsid w:val="00E47373"/>
    <w:rsid w:val="00E4752E"/>
    <w:rsid w:val="00E502B4"/>
    <w:rsid w:val="00E50B6F"/>
    <w:rsid w:val="00E50FC2"/>
    <w:rsid w:val="00E530A6"/>
    <w:rsid w:val="00E5445C"/>
    <w:rsid w:val="00E569D2"/>
    <w:rsid w:val="00E576E3"/>
    <w:rsid w:val="00E60848"/>
    <w:rsid w:val="00E622B6"/>
    <w:rsid w:val="00E63E30"/>
    <w:rsid w:val="00E64347"/>
    <w:rsid w:val="00E6537E"/>
    <w:rsid w:val="00E6553B"/>
    <w:rsid w:val="00E65B9C"/>
    <w:rsid w:val="00E66009"/>
    <w:rsid w:val="00E66AD7"/>
    <w:rsid w:val="00E66D0E"/>
    <w:rsid w:val="00E70172"/>
    <w:rsid w:val="00E71635"/>
    <w:rsid w:val="00E71F8A"/>
    <w:rsid w:val="00E727CE"/>
    <w:rsid w:val="00E74191"/>
    <w:rsid w:val="00E74959"/>
    <w:rsid w:val="00E749E2"/>
    <w:rsid w:val="00E75EDD"/>
    <w:rsid w:val="00E76202"/>
    <w:rsid w:val="00E77A53"/>
    <w:rsid w:val="00E807BF"/>
    <w:rsid w:val="00E81BDA"/>
    <w:rsid w:val="00E83114"/>
    <w:rsid w:val="00E834BD"/>
    <w:rsid w:val="00E84255"/>
    <w:rsid w:val="00E8443E"/>
    <w:rsid w:val="00E84777"/>
    <w:rsid w:val="00E86E23"/>
    <w:rsid w:val="00E91320"/>
    <w:rsid w:val="00E91C74"/>
    <w:rsid w:val="00E91CFC"/>
    <w:rsid w:val="00E92109"/>
    <w:rsid w:val="00E92846"/>
    <w:rsid w:val="00E935FD"/>
    <w:rsid w:val="00E94D4B"/>
    <w:rsid w:val="00EA088F"/>
    <w:rsid w:val="00EA2EFF"/>
    <w:rsid w:val="00EA55D1"/>
    <w:rsid w:val="00EA5D72"/>
    <w:rsid w:val="00EA6619"/>
    <w:rsid w:val="00EA7148"/>
    <w:rsid w:val="00EA77D4"/>
    <w:rsid w:val="00EA7F11"/>
    <w:rsid w:val="00EB1ADF"/>
    <w:rsid w:val="00EB204A"/>
    <w:rsid w:val="00EB474F"/>
    <w:rsid w:val="00EB5790"/>
    <w:rsid w:val="00EB68B0"/>
    <w:rsid w:val="00EC012B"/>
    <w:rsid w:val="00EC0A91"/>
    <w:rsid w:val="00EC1276"/>
    <w:rsid w:val="00EC71F1"/>
    <w:rsid w:val="00ED09FB"/>
    <w:rsid w:val="00ED1C1C"/>
    <w:rsid w:val="00ED1ECC"/>
    <w:rsid w:val="00ED43E0"/>
    <w:rsid w:val="00ED4742"/>
    <w:rsid w:val="00ED4DCA"/>
    <w:rsid w:val="00ED58DC"/>
    <w:rsid w:val="00ED5BEC"/>
    <w:rsid w:val="00ED6D8B"/>
    <w:rsid w:val="00EE0123"/>
    <w:rsid w:val="00EE0AC2"/>
    <w:rsid w:val="00EE11D5"/>
    <w:rsid w:val="00EE4EB7"/>
    <w:rsid w:val="00EE527C"/>
    <w:rsid w:val="00EE5356"/>
    <w:rsid w:val="00EE6F2C"/>
    <w:rsid w:val="00EE7112"/>
    <w:rsid w:val="00EE7D78"/>
    <w:rsid w:val="00EF0008"/>
    <w:rsid w:val="00EF0AC5"/>
    <w:rsid w:val="00EF1356"/>
    <w:rsid w:val="00EF1DE5"/>
    <w:rsid w:val="00EF2A67"/>
    <w:rsid w:val="00EF3093"/>
    <w:rsid w:val="00EF4EED"/>
    <w:rsid w:val="00EF4F85"/>
    <w:rsid w:val="00EF5FD2"/>
    <w:rsid w:val="00F014FE"/>
    <w:rsid w:val="00F01AE5"/>
    <w:rsid w:val="00F03EAE"/>
    <w:rsid w:val="00F04271"/>
    <w:rsid w:val="00F043F4"/>
    <w:rsid w:val="00F0629B"/>
    <w:rsid w:val="00F06C01"/>
    <w:rsid w:val="00F06F79"/>
    <w:rsid w:val="00F07D19"/>
    <w:rsid w:val="00F10111"/>
    <w:rsid w:val="00F13931"/>
    <w:rsid w:val="00F1413D"/>
    <w:rsid w:val="00F14A4D"/>
    <w:rsid w:val="00F16693"/>
    <w:rsid w:val="00F167A6"/>
    <w:rsid w:val="00F1739B"/>
    <w:rsid w:val="00F178AB"/>
    <w:rsid w:val="00F17A8C"/>
    <w:rsid w:val="00F257EC"/>
    <w:rsid w:val="00F30537"/>
    <w:rsid w:val="00F3438F"/>
    <w:rsid w:val="00F429E1"/>
    <w:rsid w:val="00F44239"/>
    <w:rsid w:val="00F44874"/>
    <w:rsid w:val="00F4641B"/>
    <w:rsid w:val="00F46611"/>
    <w:rsid w:val="00F46C5D"/>
    <w:rsid w:val="00F47CFB"/>
    <w:rsid w:val="00F50BC5"/>
    <w:rsid w:val="00F5336B"/>
    <w:rsid w:val="00F54524"/>
    <w:rsid w:val="00F55271"/>
    <w:rsid w:val="00F55488"/>
    <w:rsid w:val="00F569D7"/>
    <w:rsid w:val="00F56DEE"/>
    <w:rsid w:val="00F57CA3"/>
    <w:rsid w:val="00F60050"/>
    <w:rsid w:val="00F627B7"/>
    <w:rsid w:val="00F63DE5"/>
    <w:rsid w:val="00F641E7"/>
    <w:rsid w:val="00F651A9"/>
    <w:rsid w:val="00F65AAF"/>
    <w:rsid w:val="00F66C97"/>
    <w:rsid w:val="00F66EDC"/>
    <w:rsid w:val="00F77042"/>
    <w:rsid w:val="00F778A9"/>
    <w:rsid w:val="00F81080"/>
    <w:rsid w:val="00F81A2D"/>
    <w:rsid w:val="00F82289"/>
    <w:rsid w:val="00F828EC"/>
    <w:rsid w:val="00F82A54"/>
    <w:rsid w:val="00F83265"/>
    <w:rsid w:val="00F85D6A"/>
    <w:rsid w:val="00F85F25"/>
    <w:rsid w:val="00F942C6"/>
    <w:rsid w:val="00F951FE"/>
    <w:rsid w:val="00F97D51"/>
    <w:rsid w:val="00FA27DF"/>
    <w:rsid w:val="00FA7997"/>
    <w:rsid w:val="00FB08B8"/>
    <w:rsid w:val="00FB0D31"/>
    <w:rsid w:val="00FB26FA"/>
    <w:rsid w:val="00FB54DC"/>
    <w:rsid w:val="00FC2BB4"/>
    <w:rsid w:val="00FC3A5D"/>
    <w:rsid w:val="00FC5497"/>
    <w:rsid w:val="00FC5912"/>
    <w:rsid w:val="00FC605A"/>
    <w:rsid w:val="00FC62CA"/>
    <w:rsid w:val="00FD02B7"/>
    <w:rsid w:val="00FE0DB0"/>
    <w:rsid w:val="00FE1443"/>
    <w:rsid w:val="00FE157E"/>
    <w:rsid w:val="00FE1777"/>
    <w:rsid w:val="00FE2D37"/>
    <w:rsid w:val="00FE4B76"/>
    <w:rsid w:val="00FE62B1"/>
    <w:rsid w:val="00FE6DBD"/>
    <w:rsid w:val="00FF11B8"/>
    <w:rsid w:val="00FF3864"/>
    <w:rsid w:val="00FF3E52"/>
    <w:rsid w:val="00FF40B6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F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9F8"/>
    <w:pPr>
      <w:pBdr>
        <w:bottom w:val="single" w:sz="18" w:space="1" w:color="000000" w:themeColor="text1"/>
      </w:pBdr>
      <w:shd w:val="clear" w:color="F2F2F2" w:themeColor="background1" w:themeShade="F2" w:fill="auto"/>
      <w:spacing w:before="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203A9"/>
    <w:pPr>
      <w:keepNext/>
      <w:pBdr>
        <w:bottom w:val="single" w:sz="2" w:space="1" w:color="969696"/>
      </w:pBdr>
      <w:spacing w:before="240" w:after="0"/>
      <w:outlineLvl w:val="1"/>
    </w:pPr>
    <w:rPr>
      <w:rFonts w:ascii="Arial Black" w:hAnsi="Arial Black"/>
      <w:color w:val="auto"/>
      <w:sz w:val="36"/>
    </w:rPr>
  </w:style>
  <w:style w:type="paragraph" w:styleId="Heading3">
    <w:name w:val="heading 3"/>
    <w:basedOn w:val="Normal"/>
    <w:next w:val="Normal"/>
    <w:link w:val="Heading3Char"/>
    <w:qFormat/>
    <w:rsid w:val="003E19F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3E19F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E19F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F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203A9"/>
    <w:rPr>
      <w:rFonts w:ascii="Arial Black" w:hAnsi="Arial Black"/>
      <w:sz w:val="36"/>
    </w:rPr>
  </w:style>
  <w:style w:type="character" w:customStyle="1" w:styleId="Heading3Char">
    <w:name w:val="Heading 3 Char"/>
    <w:basedOn w:val="DefaultParagraphFont"/>
    <w:link w:val="Heading3"/>
    <w:rsid w:val="003E19F8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3E19F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E19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F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E19F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E19F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E19F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3E19F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3E19F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9F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3E19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3E19F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19F8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E19F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3E19F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E19F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3E19F8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3E19F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3E19F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3E19F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3E19F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3E19F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E19F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19F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3E19F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3E19F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3E19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E19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E19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3E19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3E19F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3E19F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3E19F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3E19F8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3E19F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uiPriority w:val="2"/>
    <w:qFormat/>
    <w:rsid w:val="003E19F8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3E19F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3E19F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294F7F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FFFFCC"/>
      <w:spacing w:before="120"/>
    </w:pPr>
    <w:rPr>
      <w:color w:val="333333"/>
    </w:rPr>
  </w:style>
  <w:style w:type="paragraph" w:customStyle="1" w:styleId="LabExerciseText">
    <w:name w:val="Lab Exercise Text"/>
    <w:basedOn w:val="Normal"/>
    <w:uiPriority w:val="99"/>
    <w:qFormat/>
    <w:rsid w:val="003E19F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3E19F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3E19F8"/>
    <w:pPr>
      <w:numPr>
        <w:numId w:val="6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3E19F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19F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3E19F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3E19F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3E19F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3E19F8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3E19F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3E19F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3E19F8"/>
    <w:rPr>
      <w:b/>
    </w:rPr>
  </w:style>
  <w:style w:type="paragraph" w:customStyle="1" w:styleId="LabStepTableParagraph">
    <w:name w:val="Lab Step Table Paragraph"/>
    <w:basedOn w:val="LabStepNumbered"/>
    <w:qFormat/>
    <w:rsid w:val="003E19F8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3E19F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717A4B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1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9F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9F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F8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3E19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9F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3E19F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3E19F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9F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3E19F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3E19F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3E19F8"/>
    <w:pPr>
      <w:spacing w:before="240"/>
    </w:pPr>
  </w:style>
  <w:style w:type="paragraph" w:customStyle="1" w:styleId="LegalHeader">
    <w:name w:val="Legal Header"/>
    <w:basedOn w:val="Normal"/>
    <w:uiPriority w:val="3"/>
    <w:rsid w:val="003E19F8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3E19F8"/>
    <w:rPr>
      <w:sz w:val="18"/>
    </w:rPr>
  </w:style>
  <w:style w:type="paragraph" w:customStyle="1" w:styleId="CourseInfo">
    <w:name w:val="Course Info"/>
    <w:basedOn w:val="Normal"/>
    <w:uiPriority w:val="4"/>
    <w:rsid w:val="003E19F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E19F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3E19F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3E19F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3E19F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3E19F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3E19F8"/>
    <w:pPr>
      <w:numPr>
        <w:numId w:val="8"/>
      </w:numPr>
    </w:pPr>
  </w:style>
  <w:style w:type="paragraph" w:customStyle="1" w:styleId="ModuleDescription">
    <w:name w:val="Module Description"/>
    <w:basedOn w:val="Normal"/>
    <w:uiPriority w:val="4"/>
    <w:rsid w:val="003E19F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3E19F8"/>
    <w:pPr>
      <w:jc w:val="center"/>
    </w:pPr>
  </w:style>
  <w:style w:type="paragraph" w:customStyle="1" w:styleId="TopicsCoveredItem">
    <w:name w:val="Topics Covered Item"/>
    <w:basedOn w:val="Normal"/>
    <w:uiPriority w:val="4"/>
    <w:rsid w:val="003E19F8"/>
    <w:pPr>
      <w:numPr>
        <w:numId w:val="1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3E19F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3E19F8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3E19F8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3E19F8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3E19F8"/>
    <w:pPr>
      <w:numPr>
        <w:numId w:val="9"/>
      </w:numPr>
      <w:pBdr>
        <w:bottom w:val="none" w:sz="0" w:space="0" w:color="auto"/>
      </w:pBdr>
      <w:tabs>
        <w:tab w:val="num" w:pos="360"/>
      </w:tabs>
      <w:spacing w:after="120" w:line="276" w:lineRule="auto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3E19F8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3E19F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E19F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3E19F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CKNumbering">
    <w:name w:val="CK Numbering"/>
    <w:basedOn w:val="ListParagraph"/>
    <w:link w:val="CKNumberingChar"/>
    <w:uiPriority w:val="1"/>
    <w:qFormat/>
    <w:rsid w:val="003E19F8"/>
    <w:pPr>
      <w:numPr>
        <w:numId w:val="4"/>
      </w:numPr>
      <w:tabs>
        <w:tab w:val="clear" w:pos="5040"/>
      </w:tabs>
      <w:spacing w:before="0" w:after="200"/>
    </w:pPr>
    <w:rPr>
      <w:rFonts w:ascii="Segoe UI Semilight" w:hAnsi="Segoe UI Semilight"/>
      <w:color w:val="auto"/>
      <w:sz w:val="22"/>
      <w:lang w:val="en-GB"/>
    </w:rPr>
  </w:style>
  <w:style w:type="character" w:customStyle="1" w:styleId="CKNumberingChar">
    <w:name w:val="CK Numbering Char"/>
    <w:basedOn w:val="DefaultParagraphFont"/>
    <w:link w:val="CKNumbering"/>
    <w:uiPriority w:val="1"/>
    <w:rsid w:val="003E19F8"/>
    <w:rPr>
      <w:rFonts w:ascii="Segoe UI Semilight" w:hAnsi="Segoe UI Semilight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E19F8"/>
    <w:rPr>
      <w:color w:val="808080"/>
      <w:shd w:val="clear" w:color="auto" w:fill="E6E6E6"/>
    </w:rPr>
  </w:style>
  <w:style w:type="table" w:customStyle="1" w:styleId="TableGrid0">
    <w:name w:val="TableGrid"/>
    <w:rsid w:val="003E19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UnderTitle">
    <w:name w:val="Text Under Title"/>
    <w:basedOn w:val="Normal"/>
    <w:qFormat/>
    <w:rsid w:val="0002542B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000000" w:themeFill="text1"/>
      <w:spacing w:before="0" w:after="0"/>
      <w:ind w:left="144" w:right="144"/>
    </w:pPr>
    <w:rPr>
      <w:b/>
      <w:color w:val="FFFFFF" w:themeColor="background1"/>
      <w:sz w:val="16"/>
    </w:rPr>
  </w:style>
  <w:style w:type="paragraph" w:customStyle="1" w:styleId="FigureCaption">
    <w:name w:val="Figure Caption"/>
    <w:basedOn w:val="Normal"/>
    <w:qFormat/>
    <w:rsid w:val="00F569D7"/>
    <w:pPr>
      <w:spacing w:before="40"/>
    </w:pPr>
    <w:rPr>
      <w:i/>
    </w:rPr>
  </w:style>
  <w:style w:type="paragraph" w:customStyle="1" w:styleId="MathFigures">
    <w:name w:val="Math Figures"/>
    <w:basedOn w:val="Normal"/>
    <w:qFormat/>
    <w:rsid w:val="00413348"/>
    <w:pPr>
      <w:pBdr>
        <w:top w:val="single" w:sz="4" w:space="2" w:color="A6A6A6" w:themeColor="background1" w:themeShade="A6"/>
        <w:left w:val="single" w:sz="4" w:space="4" w:color="A6A6A6" w:themeColor="background1" w:themeShade="A6"/>
        <w:bottom w:val="single" w:sz="4" w:space="2" w:color="A6A6A6" w:themeColor="background1" w:themeShade="A6"/>
        <w:right w:val="single" w:sz="4" w:space="4" w:color="A6A6A6" w:themeColor="background1" w:themeShade="A6"/>
      </w:pBdr>
      <w:shd w:val="pct10" w:color="auto" w:fill="auto"/>
      <w:spacing w:line="280" w:lineRule="exact"/>
      <w:ind w:left="144"/>
      <w:contextualSpacing/>
    </w:pPr>
    <w:rPr>
      <w:rFonts w:ascii="Lucida Console" w:hAnsi="Lucida Console"/>
      <w:b/>
      <w:sz w:val="18"/>
    </w:rPr>
  </w:style>
  <w:style w:type="paragraph" w:customStyle="1" w:styleId="TableCaption">
    <w:name w:val="Table Caption"/>
    <w:basedOn w:val="Normal"/>
    <w:qFormat/>
    <w:rsid w:val="00D267DD"/>
    <w:pPr>
      <w:spacing w:before="80" w:after="240"/>
    </w:pPr>
    <w:rPr>
      <w:i/>
    </w:rPr>
  </w:style>
  <w:style w:type="paragraph" w:customStyle="1" w:styleId="Default">
    <w:name w:val="Default"/>
    <w:uiPriority w:val="99"/>
    <w:rsid w:val="000247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02473A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paragraph" w:customStyle="1" w:styleId="MainCodeBlock">
    <w:name w:val="Main Code Block"/>
    <w:basedOn w:val="LabStepCodeBlock"/>
    <w:qFormat/>
    <w:rsid w:val="00514D6E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azure/active-directory/install-adv2?view=azureadps-2.0" TargetMode="External"/><Relationship Id="rId13" Type="http://schemas.openxmlformats.org/officeDocument/2006/relationships/hyperlink" Target="https://github.com/PowerBiDevCamp/PowerBI-PowerShell-Tutorial/archive/master.zip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downloads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3AC3-50DA-4EEA-9865-05BBF614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3900</TotalTime>
  <Pages>7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for Power BI using .NET Core</vt:lpstr>
    </vt:vector>
  </TitlesOfParts>
  <Company>Power BI Dev Camp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for Power BI using .NET Core</dc:title>
  <dc:creator>ted@tedpattison.net</dc:creator>
  <cp:lastModifiedBy>Ted Pattison</cp:lastModifiedBy>
  <cp:revision>29</cp:revision>
  <cp:lastPrinted>2020-08-27T03:47:00Z</cp:lastPrinted>
  <dcterms:created xsi:type="dcterms:W3CDTF">2020-08-25T06:37:00Z</dcterms:created>
  <dcterms:modified xsi:type="dcterms:W3CDTF">2020-09-16T19:45:00Z</dcterms:modified>
</cp:coreProperties>
</file>